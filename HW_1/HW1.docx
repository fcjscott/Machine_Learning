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B2BE5" w14:textId="3BBABF6A" w:rsidR="00755D47" w:rsidRPr="009E5E40" w:rsidRDefault="009E5E40" w:rsidP="009E5E40">
      <w:pPr>
        <w:pStyle w:val="Title"/>
      </w:pPr>
      <w:r w:rsidRPr="009E5E40">
        <w:t>CS146: Machine Learning</w:t>
      </w:r>
    </w:p>
    <w:p w14:paraId="46FFB80C" w14:textId="77777777" w:rsidR="009E5E40" w:rsidRPr="009E5E40" w:rsidRDefault="009E5E40" w:rsidP="009E5E40"/>
    <w:p w14:paraId="5B44859D" w14:textId="77777777" w:rsidR="009E5E40" w:rsidRPr="009E5E40" w:rsidRDefault="009E5E40" w:rsidP="009E5E40">
      <w:pPr>
        <w:pStyle w:val="Title"/>
      </w:pPr>
      <w:r w:rsidRPr="009E5E40">
        <w:t>Homework 1</w:t>
      </w:r>
    </w:p>
    <w:p w14:paraId="6EC6CF65" w14:textId="77777777" w:rsidR="009E5E40" w:rsidRDefault="009E5E40" w:rsidP="009E5E40"/>
    <w:p w14:paraId="5C0F3D17" w14:textId="77777777" w:rsidR="009E5E40" w:rsidRPr="009E5E40" w:rsidRDefault="009E5E40" w:rsidP="009E5E40">
      <w:pPr>
        <w:pStyle w:val="Subtitle"/>
      </w:pPr>
      <w:r w:rsidRPr="009E5E40">
        <w:t>Chaojie Feng</w:t>
      </w:r>
    </w:p>
    <w:p w14:paraId="4FA78EAB" w14:textId="77777777" w:rsidR="009E5E40" w:rsidRPr="009E5E40" w:rsidRDefault="009E5E40" w:rsidP="009E5E40">
      <w:pPr>
        <w:pStyle w:val="Subtitle"/>
      </w:pPr>
      <w:r w:rsidRPr="009E5E40">
        <w:t>Oct.18, 2018</w:t>
      </w:r>
    </w:p>
    <w:p w14:paraId="6A1924DD" w14:textId="77777777" w:rsidR="009E5E40" w:rsidRDefault="009E5E40" w:rsidP="009E5E40"/>
    <w:p w14:paraId="61A81DF5" w14:textId="77777777" w:rsidR="009E5E40" w:rsidRDefault="009E5E40" w:rsidP="009E5E40"/>
    <w:p w14:paraId="09921A85" w14:textId="77777777" w:rsidR="009E5E40" w:rsidRDefault="009E5E40" w:rsidP="009E5E40">
      <w:pPr>
        <w:pStyle w:val="Heading1"/>
      </w:pPr>
      <w:r>
        <w:t>Problem 1</w:t>
      </w:r>
    </w:p>
    <w:p w14:paraId="451023FA" w14:textId="77777777" w:rsidR="009E5E40" w:rsidRDefault="00930003" w:rsidP="00930003">
      <w:r>
        <w:t>Please check CCLE for answers</w:t>
      </w:r>
    </w:p>
    <w:p w14:paraId="1741087D" w14:textId="77777777" w:rsidR="00930003" w:rsidRDefault="00930003" w:rsidP="00930003"/>
    <w:p w14:paraId="34EF4EA5" w14:textId="77777777" w:rsidR="00930003" w:rsidRDefault="00930003" w:rsidP="00930003">
      <w:pPr>
        <w:pStyle w:val="Heading1"/>
      </w:pPr>
      <w:r>
        <w:t>Problem 2: Entropy and Information</w:t>
      </w:r>
    </w:p>
    <w:p w14:paraId="5BA8E25C" w14:textId="77777777" w:rsidR="00930003" w:rsidRDefault="00930003" w:rsidP="003E1E18">
      <w:pPr>
        <w:pStyle w:val="Heading2"/>
      </w:pPr>
      <w:r>
        <w:t>Problem 2(a)</w:t>
      </w:r>
    </w:p>
    <w:p w14:paraId="7900DC21" w14:textId="77777777" w:rsidR="003E1E18" w:rsidRDefault="003E1E18" w:rsidP="003E1E18">
      <w:r>
        <w:t xml:space="preserve">Since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oMath>
      <w:r>
        <w:t xml:space="preserve"> is constant for </w:t>
      </w:r>
      <w:r w:rsidR="00F16161">
        <w:t>all k</w:t>
      </w:r>
      <w:r w:rsidR="009C7AFF">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p+n</m:t>
            </m:r>
          </m:den>
        </m:f>
      </m:oMath>
    </w:p>
    <w:p w14:paraId="3109CFBB" w14:textId="77777777" w:rsidR="00F16161" w:rsidRPr="00F16161" w:rsidRDefault="00F16161" w:rsidP="003E1E18">
      <m:oMathPara>
        <m:oMath>
          <m:r>
            <w:rPr>
              <w:rFonts w:ascii="Cambria Math" w:hAnsi="Cambria Math"/>
            </w:rPr>
            <m:t>Gain=H</m:t>
          </m:r>
          <m:d>
            <m:dPr>
              <m:begChr m:val="["/>
              <m:endChr m:val="]"/>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nary>
        </m:oMath>
      </m:oMathPara>
    </w:p>
    <w:p w14:paraId="60730895" w14:textId="77777777" w:rsidR="00F16161" w:rsidRDefault="00F16161" w:rsidP="003E1E18">
      <w:r>
        <w:t>Where:</w:t>
      </w:r>
    </w:p>
    <w:p w14:paraId="381D1931" w14:textId="77777777" w:rsidR="00F16161" w:rsidRPr="00F16161" w:rsidRDefault="00342CA5" w:rsidP="003E1E18">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nary>
          <m:r>
            <w:rPr>
              <w:rFonts w:ascii="Cambria Math" w:hAnsi="Cambria Math"/>
            </w:rPr>
            <m:t>= -K*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e>
          </m:func>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e>
          </m:func>
        </m:oMath>
      </m:oMathPara>
    </w:p>
    <w:p w14:paraId="4F5C3734" w14:textId="0EBDFEE3" w:rsidR="009E5E40" w:rsidRPr="009C7AFF" w:rsidRDefault="00F16161" w:rsidP="009C7AFF">
      <m:oMathPara>
        <m:oMath>
          <m:r>
            <w:rPr>
              <w:rFonts w:ascii="Cambria Math" w:hAnsi="Cambria Math"/>
            </w:rPr>
            <m:t>=-</m:t>
          </m:r>
          <m:func>
            <m:funcPr>
              <m:ctrlPr>
                <w:rPr>
                  <w:rFonts w:ascii="Cambria Math" w:hAnsi="Cambria Math"/>
                  <w:i/>
                </w:rPr>
              </m:ctrlPr>
            </m:funcPr>
            <m:fNa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e>
          </m:func>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r>
            <w:rPr>
              <w:rFonts w:ascii="Cambria Math" w:hAnsi="Cambria Math"/>
            </w:rPr>
            <m:t>)</m:t>
          </m:r>
        </m:oMath>
      </m:oMathPara>
    </w:p>
    <w:p w14:paraId="1FBEADE5" w14:textId="261C2F7C" w:rsidR="009C7AFF" w:rsidRPr="009C7AFF" w:rsidRDefault="009C7AFF" w:rsidP="009C7AFF">
      <m:oMathPara>
        <m:oMath>
          <m:r>
            <w:rPr>
              <w:rFonts w:ascii="Cambria Math" w:hAnsi="Cambria Math"/>
            </w:rPr>
            <m:t>= -</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p+n</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p+n</m:t>
                      </m:r>
                    </m:den>
                  </m:f>
                </m:e>
              </m:d>
            </m:e>
          </m:func>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p+n</m:t>
              </m:r>
            </m:den>
          </m:f>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p+n</m:t>
                      </m:r>
                    </m:den>
                  </m:f>
                </m:e>
              </m:d>
            </m:e>
          </m:func>
        </m:oMath>
      </m:oMathPara>
    </w:p>
    <w:p w14:paraId="7121E229" w14:textId="77777777" w:rsidR="009C7AFF" w:rsidRPr="009C7AFF" w:rsidRDefault="009C7AFF" w:rsidP="009C7AFF">
      <m:oMathPara>
        <m:oMath>
          <m:r>
            <w:rPr>
              <w:rFonts w:ascii="Cambria Math" w:hAnsi="Cambria Math"/>
            </w:rPr>
            <m:t>=H</m:t>
          </m:r>
          <m:d>
            <m:dPr>
              <m:begChr m:val="["/>
              <m:endChr m:val="]"/>
              <m:ctrlPr>
                <w:rPr>
                  <w:rFonts w:ascii="Cambria Math" w:hAnsi="Cambria Math"/>
                  <w:i/>
                </w:rPr>
              </m:ctrlPr>
            </m:dPr>
            <m:e>
              <m:r>
                <w:rPr>
                  <w:rFonts w:ascii="Cambria Math" w:hAnsi="Cambria Math"/>
                </w:rPr>
                <m:t>S</m:t>
              </m:r>
            </m:e>
          </m:d>
        </m:oMath>
      </m:oMathPara>
    </w:p>
    <w:p w14:paraId="3BEE3309" w14:textId="77777777" w:rsidR="009C7AFF" w:rsidRPr="009C7AFF" w:rsidRDefault="009C7AFF" w:rsidP="009C7AFF"/>
    <w:p w14:paraId="7EDDB3D8" w14:textId="1C72C286" w:rsidR="009C7AFF" w:rsidRDefault="009C7AFF" w:rsidP="00596F47">
      <w:r>
        <w:t xml:space="preserve">As a result, Gain = </w:t>
      </w:r>
      <w:r w:rsidR="00596F47">
        <w:t>H[s] – H[s] = 0</w:t>
      </w:r>
    </w:p>
    <w:p w14:paraId="1A49623A" w14:textId="77777777" w:rsidR="009C7AFF" w:rsidRDefault="009C7AFF" w:rsidP="009C7AFF"/>
    <w:p w14:paraId="0C4A0F2F" w14:textId="77777777" w:rsidR="009C7AFF" w:rsidRDefault="009C7AFF" w:rsidP="009C7AFF">
      <w:pPr>
        <w:pStyle w:val="Heading1"/>
      </w:pPr>
      <w:r>
        <w:t>K-Nearest Neighbor and Cross-Validation</w:t>
      </w:r>
    </w:p>
    <w:p w14:paraId="103535D3" w14:textId="2FFAFBE1" w:rsidR="009C7AFF" w:rsidRDefault="00E35924" w:rsidP="009C7AFF">
      <w:pPr>
        <w:pStyle w:val="Heading2"/>
        <w:numPr>
          <w:ilvl w:val="0"/>
          <w:numId w:val="6"/>
        </w:numPr>
      </w:pPr>
      <w:r>
        <w:t>Problem 3(a)</w:t>
      </w:r>
    </w:p>
    <w:p w14:paraId="4A9DA168" w14:textId="7F763C7F" w:rsidR="00B6759C" w:rsidRDefault="00B6759C" w:rsidP="00F61E30">
      <w:pPr>
        <w:ind w:left="360" w:firstLine="360"/>
      </w:pPr>
      <w:r>
        <w:t xml:space="preserve">To minimize training set error, K is selected to be </w:t>
      </w:r>
      <w:r w:rsidR="00F61E30">
        <w:t>1</w:t>
      </w:r>
      <w:r>
        <w:t xml:space="preserve">. The resulting training error is </w:t>
      </w:r>
      <w:r w:rsidR="00F61E30">
        <w:t>0 because the nearest neighbor for every observation is its own.</w:t>
      </w:r>
      <w:r w:rsidR="00F61E30">
        <w:tab/>
      </w:r>
    </w:p>
    <w:p w14:paraId="5FCBDA9C" w14:textId="2A8E70A2" w:rsidR="00B6759C" w:rsidRDefault="00B6759C" w:rsidP="00B6759C">
      <w:pPr>
        <w:pStyle w:val="Heading2"/>
        <w:numPr>
          <w:ilvl w:val="0"/>
          <w:numId w:val="0"/>
        </w:numPr>
        <w:ind w:left="720"/>
      </w:pPr>
    </w:p>
    <w:p w14:paraId="3583C826" w14:textId="047DB37E" w:rsidR="00B6759C" w:rsidRDefault="00B6759C" w:rsidP="00B6759C">
      <w:pPr>
        <w:pStyle w:val="Heading2"/>
      </w:pPr>
      <w:r>
        <w:t>Problem 3(b)</w:t>
      </w:r>
    </w:p>
    <w:p w14:paraId="655B956E" w14:textId="50AC0F3E" w:rsidR="00B6759C" w:rsidRDefault="00B6759C" w:rsidP="00B6759C">
      <w:pPr>
        <w:ind w:left="360" w:firstLine="360"/>
      </w:pPr>
      <w:r>
        <w:lastRenderedPageBreak/>
        <w:t>If K is too large, test data will absorb not only all error data near to itself, but also correctly lab</w:t>
      </w:r>
      <w:r w:rsidR="009B6296">
        <w:t>eled data near to it. In voting process, the test data will not be voted correctly for its label</w:t>
      </w:r>
      <w:r w:rsidR="00F61E30">
        <w:t>, which causes generalization or underfitting. If K is too small, then although the performance of training might be good, it causes over-fitting because the nearest neighbors might not be representative for the whole dataset.</w:t>
      </w:r>
    </w:p>
    <w:p w14:paraId="2631881C" w14:textId="553F500B" w:rsidR="009B6296" w:rsidRDefault="009B6296" w:rsidP="009B6296">
      <w:pPr>
        <w:ind w:firstLine="0"/>
      </w:pPr>
    </w:p>
    <w:p w14:paraId="78EEA6D6" w14:textId="656837F0" w:rsidR="009B6296" w:rsidRDefault="009B6296" w:rsidP="009B6296">
      <w:pPr>
        <w:pStyle w:val="Heading2"/>
      </w:pPr>
      <w:r>
        <w:t>Problem 3(c)</w:t>
      </w:r>
    </w:p>
    <w:p w14:paraId="6A36D0E5" w14:textId="768308C6" w:rsidR="00AB3F26" w:rsidRPr="00AB3F26" w:rsidRDefault="00AB3F26" w:rsidP="00AB3F26">
      <w:r>
        <w:t>K = 5</w:t>
      </w:r>
      <w:r w:rsidR="00367C39">
        <w:t xml:space="preserve"> or 7.</w:t>
      </w:r>
      <w:r>
        <w:t xml:space="preserve"> The resulting error is </w:t>
      </w:r>
      <w:r w:rsidR="00367C39">
        <w:t>4/14.</w:t>
      </w:r>
    </w:p>
    <w:p w14:paraId="68789BEC" w14:textId="16837B7D" w:rsidR="009B6296" w:rsidRDefault="009B6296" w:rsidP="009B6296"/>
    <w:p w14:paraId="4D251570" w14:textId="22B445B8" w:rsidR="000D169F" w:rsidRDefault="000D169F" w:rsidP="009B6296"/>
    <w:p w14:paraId="77ED5EF8" w14:textId="34A59999" w:rsidR="003C3ACB" w:rsidRDefault="000D169F" w:rsidP="003C3ACB">
      <w:pPr>
        <w:pStyle w:val="Heading1"/>
      </w:pPr>
      <w:r>
        <w:t>Programming Exercise</w:t>
      </w:r>
    </w:p>
    <w:p w14:paraId="05540342" w14:textId="09641F4D" w:rsidR="003C3ACB" w:rsidRDefault="003C3ACB" w:rsidP="003C3ACB">
      <w:pPr>
        <w:pStyle w:val="Heading2"/>
        <w:numPr>
          <w:ilvl w:val="0"/>
          <w:numId w:val="10"/>
        </w:numPr>
      </w:pPr>
      <w:r>
        <w:t>Problem 4(a)</w:t>
      </w:r>
    </w:p>
    <w:p w14:paraId="4505204D" w14:textId="324C805A" w:rsidR="00393BD3" w:rsidRDefault="00393BD3" w:rsidP="00393BD3">
      <w:pPr>
        <w:ind w:firstLine="0"/>
        <w:jc w:val="center"/>
      </w:pPr>
      <w:r w:rsidRPr="00393BD3">
        <w:rPr>
          <w:noProof/>
        </w:rPr>
        <w:drawing>
          <wp:inline distT="0" distB="0" distL="0" distR="0" wp14:anchorId="1CFA2FB6" wp14:editId="0D522093">
            <wp:extent cx="4181009" cy="2842788"/>
            <wp:effectExtent l="0" t="0" r="0" b="0"/>
            <wp:docPr id="1" name="Picture 1" descr="/var/folders/7n/36zyr5vx039gcn3x749knzj80000gn/T/com.microsoft.Word/Content.MSO/EE11F0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n/36zyr5vx039gcn3x749knzj80000gn/T/com.microsoft.Word/Content.MSO/EE11F0F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933" cy="2870613"/>
                    </a:xfrm>
                    <a:prstGeom prst="rect">
                      <a:avLst/>
                    </a:prstGeom>
                    <a:noFill/>
                    <a:ln>
                      <a:noFill/>
                    </a:ln>
                  </pic:spPr>
                </pic:pic>
              </a:graphicData>
            </a:graphic>
          </wp:inline>
        </w:drawing>
      </w:r>
    </w:p>
    <w:p w14:paraId="3BE4BAF6" w14:textId="6B86B65C" w:rsidR="00A03608" w:rsidRDefault="00A03608" w:rsidP="00393BD3">
      <w:pPr>
        <w:ind w:firstLine="0"/>
        <w:jc w:val="center"/>
      </w:pPr>
      <w:r>
        <w:t>Figure 1. Ticket Class</w:t>
      </w:r>
    </w:p>
    <w:p w14:paraId="2A0ED2DF" w14:textId="77777777" w:rsidR="00A03608" w:rsidRDefault="00A03608" w:rsidP="00393BD3">
      <w:pPr>
        <w:ind w:firstLine="0"/>
        <w:jc w:val="center"/>
      </w:pPr>
    </w:p>
    <w:p w14:paraId="2424D0CC" w14:textId="715DB097" w:rsidR="00393BD3" w:rsidRDefault="00393BD3" w:rsidP="00A03608">
      <w:pPr>
        <w:ind w:left="720"/>
      </w:pPr>
      <w:r>
        <w:t>The first feature is ticket class</w:t>
      </w:r>
      <w:r w:rsidR="00A03608">
        <w:t>. 1 is for 1</w:t>
      </w:r>
      <w:r w:rsidR="00A03608" w:rsidRPr="00A03608">
        <w:rPr>
          <w:vertAlign w:val="superscript"/>
        </w:rPr>
        <w:t>st</w:t>
      </w:r>
      <w:r w:rsidR="00A03608">
        <w:t xml:space="preserve"> class, 2 is for 2</w:t>
      </w:r>
      <w:r w:rsidR="00A03608" w:rsidRPr="00A03608">
        <w:rPr>
          <w:vertAlign w:val="superscript"/>
        </w:rPr>
        <w:t>nd</w:t>
      </w:r>
      <w:r w:rsidR="00A03608">
        <w:t xml:space="preserve"> class and 3 is for 3</w:t>
      </w:r>
      <w:r w:rsidR="00A03608" w:rsidRPr="00A03608">
        <w:rPr>
          <w:vertAlign w:val="superscript"/>
        </w:rPr>
        <w:t>rd</w:t>
      </w:r>
      <w:r w:rsidR="00A03608">
        <w:t xml:space="preserve"> class. It can be concluded that survival rate is decreasing as ticket class downgrades, and survival rate for 3</w:t>
      </w:r>
      <w:r w:rsidR="00A03608" w:rsidRPr="00A03608">
        <w:rPr>
          <w:vertAlign w:val="superscript"/>
        </w:rPr>
        <w:t>rd</w:t>
      </w:r>
      <w:r w:rsidR="00A03608">
        <w:t xml:space="preserve"> class is significantly lower than 1</w:t>
      </w:r>
      <w:r w:rsidR="00A03608" w:rsidRPr="00A03608">
        <w:rPr>
          <w:vertAlign w:val="superscript"/>
        </w:rPr>
        <w:t>st</w:t>
      </w:r>
      <w:r w:rsidR="00A03608">
        <w:t xml:space="preserve"> and 2</w:t>
      </w:r>
      <w:r w:rsidR="00A03608" w:rsidRPr="00A03608">
        <w:rPr>
          <w:vertAlign w:val="superscript"/>
        </w:rPr>
        <w:t>nd</w:t>
      </w:r>
      <w:r w:rsidR="00A03608">
        <w:t xml:space="preserve"> class. Also, among all the passengers not survived, 3</w:t>
      </w:r>
      <w:r w:rsidR="00A03608" w:rsidRPr="00A03608">
        <w:rPr>
          <w:vertAlign w:val="superscript"/>
        </w:rPr>
        <w:t>rd</w:t>
      </w:r>
      <w:r w:rsidR="00A03608">
        <w:t xml:space="preserve"> class passengers contributed most. However, survived passengers are distributed almost evenly among classes.</w:t>
      </w:r>
    </w:p>
    <w:p w14:paraId="3D69656F" w14:textId="518CEB16" w:rsidR="00393BD3" w:rsidRDefault="00393BD3" w:rsidP="00393BD3">
      <w:pPr>
        <w:ind w:firstLine="0"/>
        <w:jc w:val="center"/>
        <w:rPr>
          <w:rFonts w:eastAsia="Times New Roman"/>
        </w:rPr>
      </w:pPr>
      <w:r w:rsidRPr="00393BD3">
        <w:rPr>
          <w:rFonts w:eastAsia="Times New Roman"/>
          <w:noProof/>
        </w:rPr>
        <w:lastRenderedPageBreak/>
        <w:drawing>
          <wp:inline distT="0" distB="0" distL="0" distR="0" wp14:anchorId="238EEEBC" wp14:editId="4DFF2DCD">
            <wp:extent cx="4061172" cy="2761307"/>
            <wp:effectExtent l="0" t="0" r="0" b="0"/>
            <wp:docPr id="2" name="Picture 2" descr="/var/folders/7n/36zyr5vx039gcn3x749knzj80000gn/T/com.microsoft.Word/Content.MSO/B202F6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n/36zyr5vx039gcn3x749knzj80000gn/T/com.microsoft.Word/Content.MSO/B202F66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0357" cy="2787950"/>
                    </a:xfrm>
                    <a:prstGeom prst="rect">
                      <a:avLst/>
                    </a:prstGeom>
                    <a:noFill/>
                    <a:ln>
                      <a:noFill/>
                    </a:ln>
                  </pic:spPr>
                </pic:pic>
              </a:graphicData>
            </a:graphic>
          </wp:inline>
        </w:drawing>
      </w:r>
    </w:p>
    <w:p w14:paraId="26238E20" w14:textId="4F627B77" w:rsidR="00A03608" w:rsidRDefault="00A03608" w:rsidP="00393BD3">
      <w:pPr>
        <w:ind w:firstLine="0"/>
        <w:jc w:val="center"/>
        <w:rPr>
          <w:rFonts w:eastAsia="Times New Roman"/>
        </w:rPr>
      </w:pPr>
      <w:r>
        <w:rPr>
          <w:rFonts w:eastAsia="Times New Roman"/>
        </w:rPr>
        <w:t>Figure 2. Sex</w:t>
      </w:r>
    </w:p>
    <w:p w14:paraId="102753CF" w14:textId="7E65757C" w:rsidR="00A03608" w:rsidRDefault="00A03608" w:rsidP="00A03608">
      <w:pPr>
        <w:ind w:firstLine="0"/>
        <w:rPr>
          <w:rFonts w:eastAsia="Times New Roman"/>
        </w:rPr>
      </w:pPr>
      <w:r>
        <w:rPr>
          <w:rFonts w:eastAsia="Times New Roman"/>
        </w:rPr>
        <w:tab/>
      </w:r>
      <w:r>
        <w:rPr>
          <w:rFonts w:eastAsia="Times New Roman"/>
        </w:rPr>
        <w:tab/>
      </w:r>
    </w:p>
    <w:p w14:paraId="2C8D8792" w14:textId="2970B182" w:rsidR="00A03608" w:rsidRDefault="00A03608" w:rsidP="00A03608">
      <w:pPr>
        <w:ind w:left="720" w:firstLine="0"/>
        <w:rPr>
          <w:rFonts w:eastAsia="Times New Roman"/>
        </w:rPr>
      </w:pPr>
      <w:r>
        <w:rPr>
          <w:rFonts w:eastAsia="Times New Roman"/>
        </w:rPr>
        <w:tab/>
        <w:t xml:space="preserve">The second feature is sex. Female is much </w:t>
      </w:r>
      <w:r w:rsidR="003F39DC">
        <w:rPr>
          <w:rFonts w:eastAsia="Times New Roman"/>
        </w:rPr>
        <w:t>more</w:t>
      </w:r>
      <w:r>
        <w:rPr>
          <w:rFonts w:eastAsia="Times New Roman"/>
        </w:rPr>
        <w:t xml:space="preserve"> likely to survive as male. Also</w:t>
      </w:r>
      <w:r w:rsidR="00320EE0">
        <w:rPr>
          <w:rFonts w:eastAsia="Times New Roman"/>
        </w:rPr>
        <w:t xml:space="preserve">, </w:t>
      </w:r>
      <w:r>
        <w:rPr>
          <w:rFonts w:eastAsia="Times New Roman"/>
        </w:rPr>
        <w:t>we can tell that there are more male passengers boarding than female passengers.</w:t>
      </w:r>
    </w:p>
    <w:p w14:paraId="635680DF" w14:textId="089AD125" w:rsidR="003F39DC" w:rsidRDefault="003F39DC" w:rsidP="00A03608">
      <w:pPr>
        <w:ind w:left="720" w:firstLine="0"/>
        <w:rPr>
          <w:rFonts w:eastAsia="Times New Roman"/>
        </w:rPr>
      </w:pPr>
    </w:p>
    <w:p w14:paraId="68DFB875" w14:textId="6179BB49" w:rsidR="003F39DC" w:rsidRDefault="003F39DC" w:rsidP="003F39DC">
      <w:pPr>
        <w:ind w:firstLine="0"/>
        <w:jc w:val="center"/>
        <w:rPr>
          <w:rFonts w:eastAsia="Times New Roman"/>
        </w:rPr>
      </w:pPr>
      <w:r w:rsidRPr="003F39DC">
        <w:rPr>
          <w:rFonts w:eastAsia="Times New Roman"/>
          <w:noProof/>
        </w:rPr>
        <w:drawing>
          <wp:inline distT="0" distB="0" distL="0" distR="0" wp14:anchorId="62120892" wp14:editId="10608277">
            <wp:extent cx="3947311" cy="2683890"/>
            <wp:effectExtent l="0" t="0" r="0" b="0"/>
            <wp:docPr id="8" name="Picture 8" descr="/var/folders/7n/36zyr5vx039gcn3x749knzj80000gn/T/com.microsoft.Word/Content.MSO/1C4699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7n/36zyr5vx039gcn3x749knzj80000gn/T/com.microsoft.Word/Content.MSO/1C4699E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1681" cy="2693660"/>
                    </a:xfrm>
                    <a:prstGeom prst="rect">
                      <a:avLst/>
                    </a:prstGeom>
                    <a:noFill/>
                    <a:ln>
                      <a:noFill/>
                    </a:ln>
                  </pic:spPr>
                </pic:pic>
              </a:graphicData>
            </a:graphic>
          </wp:inline>
        </w:drawing>
      </w:r>
    </w:p>
    <w:p w14:paraId="1612D83B" w14:textId="19C45C15" w:rsidR="003F39DC" w:rsidRDefault="003F39DC" w:rsidP="003F39DC">
      <w:pPr>
        <w:ind w:firstLine="0"/>
        <w:jc w:val="center"/>
        <w:rPr>
          <w:rFonts w:eastAsia="Times New Roman"/>
        </w:rPr>
      </w:pPr>
      <w:r>
        <w:rPr>
          <w:rFonts w:eastAsia="Times New Roman"/>
        </w:rPr>
        <w:t>Figure 3. Age</w:t>
      </w:r>
    </w:p>
    <w:p w14:paraId="15D0E789" w14:textId="57ED2709" w:rsidR="003F39DC" w:rsidRPr="003F39DC" w:rsidRDefault="003F39DC" w:rsidP="003F39DC">
      <w:pPr>
        <w:ind w:left="720"/>
        <w:rPr>
          <w:rFonts w:eastAsia="Times New Roman"/>
        </w:rPr>
      </w:pPr>
      <w:r>
        <w:rPr>
          <w:rFonts w:eastAsia="Times New Roman"/>
        </w:rPr>
        <w:t>The third feature is age. It is not surprising that young children are more likely to survive because they will have priority. For all other ages, passengers are less likely to survive.</w:t>
      </w:r>
    </w:p>
    <w:p w14:paraId="36561BA9" w14:textId="77777777" w:rsidR="003F39DC" w:rsidRDefault="003F39DC" w:rsidP="00A03608">
      <w:pPr>
        <w:ind w:left="720" w:firstLine="0"/>
        <w:rPr>
          <w:rFonts w:eastAsia="Times New Roman"/>
        </w:rPr>
      </w:pPr>
    </w:p>
    <w:p w14:paraId="7088DF52" w14:textId="2BBE8FA0" w:rsidR="00393BD3" w:rsidRPr="00393BD3" w:rsidRDefault="00393BD3" w:rsidP="00393BD3">
      <w:pPr>
        <w:ind w:firstLine="0"/>
        <w:jc w:val="center"/>
        <w:rPr>
          <w:rFonts w:eastAsia="Times New Roman"/>
        </w:rPr>
      </w:pPr>
    </w:p>
    <w:p w14:paraId="0CA7D647" w14:textId="68C2F72C" w:rsidR="00393BD3" w:rsidRDefault="00393BD3" w:rsidP="00393BD3">
      <w:pPr>
        <w:ind w:firstLine="0"/>
        <w:jc w:val="center"/>
        <w:rPr>
          <w:rFonts w:eastAsia="Times New Roman"/>
        </w:rPr>
      </w:pPr>
      <w:r w:rsidRPr="00393BD3">
        <w:rPr>
          <w:rFonts w:eastAsia="Times New Roman"/>
          <w:noProof/>
        </w:rPr>
        <w:lastRenderedPageBreak/>
        <w:drawing>
          <wp:inline distT="0" distB="0" distL="0" distR="0" wp14:anchorId="202A2A5C" wp14:editId="41546E50">
            <wp:extent cx="4081252" cy="2774959"/>
            <wp:effectExtent l="0" t="0" r="0" b="0"/>
            <wp:docPr id="4" name="Picture 4" descr="/var/folders/7n/36zyr5vx039gcn3x749knzj80000gn/T/com.microsoft.Word/Content.MSO/A81D8B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7n/36zyr5vx039gcn3x749knzj80000gn/T/com.microsoft.Word/Content.MSO/A81D8B2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191" cy="2804155"/>
                    </a:xfrm>
                    <a:prstGeom prst="rect">
                      <a:avLst/>
                    </a:prstGeom>
                    <a:noFill/>
                    <a:ln>
                      <a:noFill/>
                    </a:ln>
                  </pic:spPr>
                </pic:pic>
              </a:graphicData>
            </a:graphic>
          </wp:inline>
        </w:drawing>
      </w:r>
    </w:p>
    <w:p w14:paraId="1A913957" w14:textId="3C584630" w:rsidR="00320EE0" w:rsidRDefault="00320EE0" w:rsidP="00393BD3">
      <w:pPr>
        <w:ind w:firstLine="0"/>
        <w:jc w:val="center"/>
        <w:rPr>
          <w:rFonts w:eastAsia="Times New Roman"/>
        </w:rPr>
      </w:pPr>
      <w:r>
        <w:rPr>
          <w:rFonts w:eastAsia="Times New Roman"/>
        </w:rPr>
        <w:t xml:space="preserve">Figure </w:t>
      </w:r>
      <w:r w:rsidR="003F39DC">
        <w:rPr>
          <w:rFonts w:eastAsia="Times New Roman"/>
        </w:rPr>
        <w:t>4</w:t>
      </w:r>
      <w:r>
        <w:rPr>
          <w:rFonts w:eastAsia="Times New Roman"/>
        </w:rPr>
        <w:t>. # of siblings and spouses</w:t>
      </w:r>
    </w:p>
    <w:p w14:paraId="4454C2F8" w14:textId="77777777" w:rsidR="00320EE0" w:rsidRDefault="00320EE0" w:rsidP="00393BD3">
      <w:pPr>
        <w:ind w:firstLine="0"/>
        <w:jc w:val="center"/>
        <w:rPr>
          <w:rFonts w:eastAsia="Times New Roman"/>
        </w:rPr>
      </w:pPr>
    </w:p>
    <w:p w14:paraId="1B3731BE" w14:textId="27342B6F" w:rsidR="00A03608" w:rsidRPr="00393BD3" w:rsidRDefault="00320EE0" w:rsidP="00320EE0">
      <w:pPr>
        <w:ind w:left="720"/>
        <w:rPr>
          <w:rFonts w:eastAsia="Times New Roman"/>
        </w:rPr>
      </w:pPr>
      <w:r>
        <w:rPr>
          <w:rFonts w:eastAsia="Times New Roman"/>
        </w:rPr>
        <w:t xml:space="preserve">The </w:t>
      </w:r>
      <w:r w:rsidR="003F39DC">
        <w:rPr>
          <w:rFonts w:eastAsia="Times New Roman"/>
        </w:rPr>
        <w:t xml:space="preserve">fourth </w:t>
      </w:r>
      <w:r>
        <w:rPr>
          <w:rFonts w:eastAsia="Times New Roman"/>
        </w:rPr>
        <w:t xml:space="preserve">feature is # of siblings and spouses aboard. Obviously, as more siblings and spouses come with you, you might </w:t>
      </w:r>
      <w:r w:rsidR="003F39DC">
        <w:rPr>
          <w:rFonts w:eastAsia="Times New Roman"/>
        </w:rPr>
        <w:t>get help from them, which makes you more likely to survive.</w:t>
      </w:r>
    </w:p>
    <w:p w14:paraId="3574F373" w14:textId="00D40974" w:rsidR="00393BD3" w:rsidRDefault="00393BD3" w:rsidP="00393BD3">
      <w:pPr>
        <w:ind w:firstLine="0"/>
        <w:jc w:val="center"/>
        <w:rPr>
          <w:rFonts w:eastAsia="Times New Roman"/>
        </w:rPr>
      </w:pPr>
      <w:r w:rsidRPr="00393BD3">
        <w:rPr>
          <w:rFonts w:eastAsia="Times New Roman"/>
          <w:noProof/>
        </w:rPr>
        <w:drawing>
          <wp:inline distT="0" distB="0" distL="0" distR="0" wp14:anchorId="560C6B15" wp14:editId="4FB8A52F">
            <wp:extent cx="3855808" cy="2621675"/>
            <wp:effectExtent l="0" t="0" r="0" b="0"/>
            <wp:docPr id="5" name="Picture 5" descr="/var/folders/7n/36zyr5vx039gcn3x749knzj80000gn/T/com.microsoft.Word/Content.MSO/E805B9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7n/36zyr5vx039gcn3x749knzj80000gn/T/com.microsoft.Word/Content.MSO/E805B97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3078" cy="2667414"/>
                    </a:xfrm>
                    <a:prstGeom prst="rect">
                      <a:avLst/>
                    </a:prstGeom>
                    <a:noFill/>
                    <a:ln>
                      <a:noFill/>
                    </a:ln>
                  </pic:spPr>
                </pic:pic>
              </a:graphicData>
            </a:graphic>
          </wp:inline>
        </w:drawing>
      </w:r>
    </w:p>
    <w:p w14:paraId="617B6807" w14:textId="33ACC58A" w:rsidR="00320EE0" w:rsidRDefault="00320EE0" w:rsidP="00393BD3">
      <w:pPr>
        <w:ind w:firstLine="0"/>
        <w:jc w:val="center"/>
        <w:rPr>
          <w:rFonts w:eastAsia="Times New Roman"/>
        </w:rPr>
      </w:pPr>
      <w:r>
        <w:rPr>
          <w:rFonts w:eastAsia="Times New Roman"/>
        </w:rPr>
        <w:t xml:space="preserve">Figure </w:t>
      </w:r>
      <w:r w:rsidR="003F39DC">
        <w:rPr>
          <w:rFonts w:eastAsia="Times New Roman"/>
        </w:rPr>
        <w:t>5</w:t>
      </w:r>
      <w:r>
        <w:rPr>
          <w:rFonts w:eastAsia="Times New Roman"/>
        </w:rPr>
        <w:t>. # of parents and children</w:t>
      </w:r>
    </w:p>
    <w:p w14:paraId="6CFA8677" w14:textId="62056C94" w:rsidR="00320EE0" w:rsidRDefault="00320EE0" w:rsidP="00320EE0">
      <w:pPr>
        <w:ind w:firstLine="0"/>
        <w:rPr>
          <w:rFonts w:eastAsia="Times New Roman"/>
        </w:rPr>
      </w:pPr>
    </w:p>
    <w:p w14:paraId="05235298" w14:textId="12DB75DA" w:rsidR="00320EE0" w:rsidRPr="00393BD3" w:rsidRDefault="00320EE0" w:rsidP="00C16BAA">
      <w:pPr>
        <w:ind w:left="720"/>
        <w:rPr>
          <w:rFonts w:eastAsia="Times New Roman"/>
        </w:rPr>
      </w:pPr>
      <w:r>
        <w:rPr>
          <w:rFonts w:eastAsia="Times New Roman"/>
        </w:rPr>
        <w:t xml:space="preserve">The </w:t>
      </w:r>
      <w:r w:rsidR="003F39DC">
        <w:rPr>
          <w:rFonts w:eastAsia="Times New Roman"/>
        </w:rPr>
        <w:t>fif</w:t>
      </w:r>
      <w:r>
        <w:rPr>
          <w:rFonts w:eastAsia="Times New Roman"/>
        </w:rPr>
        <w:t xml:space="preserve">th feature is </w:t>
      </w:r>
      <w:r w:rsidR="00C16BAA">
        <w:rPr>
          <w:rFonts w:eastAsia="Times New Roman"/>
        </w:rPr>
        <w:t xml:space="preserve"># of parents and children passenger brings aboard. Trend is pretty similar as previous case, where a single passenger is </w:t>
      </w:r>
      <w:r w:rsidR="003F39DC">
        <w:rPr>
          <w:rFonts w:eastAsia="Times New Roman"/>
        </w:rPr>
        <w:t xml:space="preserve">less </w:t>
      </w:r>
      <w:r w:rsidR="00C16BAA">
        <w:rPr>
          <w:rFonts w:eastAsia="Times New Roman"/>
        </w:rPr>
        <w:t>likely to survive.</w:t>
      </w:r>
    </w:p>
    <w:p w14:paraId="52837902" w14:textId="06520B37" w:rsidR="00393BD3" w:rsidRDefault="00393BD3" w:rsidP="00393BD3">
      <w:pPr>
        <w:ind w:firstLine="0"/>
        <w:jc w:val="center"/>
        <w:rPr>
          <w:rFonts w:eastAsia="Times New Roman"/>
        </w:rPr>
      </w:pPr>
      <w:r w:rsidRPr="00393BD3">
        <w:rPr>
          <w:rFonts w:eastAsia="Times New Roman"/>
          <w:noProof/>
        </w:rPr>
        <w:lastRenderedPageBreak/>
        <w:drawing>
          <wp:inline distT="0" distB="0" distL="0" distR="0" wp14:anchorId="78AE51C2" wp14:editId="39EA8F99">
            <wp:extent cx="3865830" cy="2628488"/>
            <wp:effectExtent l="0" t="0" r="0" b="0"/>
            <wp:docPr id="6" name="Picture 6" descr="/var/folders/7n/36zyr5vx039gcn3x749knzj80000gn/T/com.microsoft.Word/Content.MSO/F23D6D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7n/36zyr5vx039gcn3x749knzj80000gn/T/com.microsoft.Word/Content.MSO/F23D6DA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1320" cy="2639020"/>
                    </a:xfrm>
                    <a:prstGeom prst="rect">
                      <a:avLst/>
                    </a:prstGeom>
                    <a:noFill/>
                    <a:ln>
                      <a:noFill/>
                    </a:ln>
                  </pic:spPr>
                </pic:pic>
              </a:graphicData>
            </a:graphic>
          </wp:inline>
        </w:drawing>
      </w:r>
    </w:p>
    <w:p w14:paraId="1484DF60" w14:textId="073D8B47" w:rsidR="00C16BAA" w:rsidRDefault="00C16BAA" w:rsidP="00393BD3">
      <w:pPr>
        <w:ind w:firstLine="0"/>
        <w:jc w:val="center"/>
        <w:rPr>
          <w:rFonts w:eastAsia="Times New Roman"/>
        </w:rPr>
      </w:pPr>
      <w:r>
        <w:rPr>
          <w:rFonts w:eastAsia="Times New Roman"/>
        </w:rPr>
        <w:t xml:space="preserve">Figure </w:t>
      </w:r>
      <w:r w:rsidR="003F39DC">
        <w:rPr>
          <w:rFonts w:eastAsia="Times New Roman"/>
        </w:rPr>
        <w:t>6</w:t>
      </w:r>
      <w:r>
        <w:rPr>
          <w:rFonts w:eastAsia="Times New Roman"/>
        </w:rPr>
        <w:t>. Fare</w:t>
      </w:r>
    </w:p>
    <w:p w14:paraId="589728BE" w14:textId="3A02D731" w:rsidR="00C16BAA" w:rsidRDefault="00C16BAA" w:rsidP="00C16BAA">
      <w:pPr>
        <w:ind w:firstLine="0"/>
        <w:rPr>
          <w:rFonts w:eastAsia="Times New Roman"/>
        </w:rPr>
      </w:pPr>
    </w:p>
    <w:p w14:paraId="696CB0BD" w14:textId="7C1422E2" w:rsidR="003F39DC" w:rsidRPr="00393BD3" w:rsidRDefault="00C16BAA" w:rsidP="003F39DC">
      <w:pPr>
        <w:ind w:left="720"/>
        <w:rPr>
          <w:rFonts w:eastAsia="Times New Roman"/>
        </w:rPr>
      </w:pPr>
      <w:r>
        <w:rPr>
          <w:rFonts w:eastAsia="Times New Roman"/>
        </w:rPr>
        <w:t xml:space="preserve">The </w:t>
      </w:r>
      <w:r w:rsidR="003F39DC">
        <w:rPr>
          <w:rFonts w:eastAsia="Times New Roman"/>
        </w:rPr>
        <w:t>sixth</w:t>
      </w:r>
      <w:r>
        <w:rPr>
          <w:rFonts w:eastAsia="Times New Roman"/>
        </w:rPr>
        <w:t xml:space="preserve"> feature is fare. </w:t>
      </w:r>
      <w:r w:rsidR="003F39DC">
        <w:rPr>
          <w:rFonts w:eastAsia="Times New Roman"/>
        </w:rPr>
        <w:t>It makes sense that as passenger fare increases, the chance of surviving gets greater.</w:t>
      </w:r>
    </w:p>
    <w:p w14:paraId="1AFFFF82" w14:textId="3FFF69CC" w:rsidR="00393BD3" w:rsidRDefault="00393BD3" w:rsidP="00393BD3">
      <w:pPr>
        <w:ind w:firstLine="0"/>
        <w:jc w:val="center"/>
        <w:rPr>
          <w:rFonts w:eastAsia="Times New Roman"/>
        </w:rPr>
      </w:pPr>
      <w:r w:rsidRPr="00393BD3">
        <w:rPr>
          <w:rFonts w:eastAsia="Times New Roman"/>
          <w:noProof/>
        </w:rPr>
        <w:drawing>
          <wp:inline distT="0" distB="0" distL="0" distR="0" wp14:anchorId="6C3727D5" wp14:editId="4FDC74B3">
            <wp:extent cx="3693814" cy="2511530"/>
            <wp:effectExtent l="0" t="0" r="0" b="0"/>
            <wp:docPr id="7" name="Picture 7" descr="/var/folders/7n/36zyr5vx039gcn3x749knzj80000gn/T/com.microsoft.Word/Content.MSO/FB96CD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7n/36zyr5vx039gcn3x749knzj80000gn/T/com.microsoft.Word/Content.MSO/FB96CD4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7810" cy="2521046"/>
                    </a:xfrm>
                    <a:prstGeom prst="rect">
                      <a:avLst/>
                    </a:prstGeom>
                    <a:noFill/>
                    <a:ln>
                      <a:noFill/>
                    </a:ln>
                  </pic:spPr>
                </pic:pic>
              </a:graphicData>
            </a:graphic>
          </wp:inline>
        </w:drawing>
      </w:r>
    </w:p>
    <w:p w14:paraId="448A95AB" w14:textId="0CD0183B" w:rsidR="003F39DC" w:rsidRPr="00393BD3" w:rsidRDefault="003F39DC" w:rsidP="00393BD3">
      <w:pPr>
        <w:ind w:firstLine="0"/>
        <w:jc w:val="center"/>
        <w:rPr>
          <w:rFonts w:eastAsia="Times New Roman"/>
        </w:rPr>
      </w:pPr>
      <w:r>
        <w:rPr>
          <w:rFonts w:eastAsia="Times New Roman"/>
        </w:rPr>
        <w:t>Figure 7. Embarked</w:t>
      </w:r>
    </w:p>
    <w:p w14:paraId="611178A7" w14:textId="05B06B10" w:rsidR="003C3ACB" w:rsidRDefault="003C3ACB" w:rsidP="003F39DC">
      <w:pPr>
        <w:ind w:firstLine="0"/>
        <w:rPr>
          <w:rFonts w:eastAsia="Times New Roman"/>
        </w:rPr>
      </w:pPr>
    </w:p>
    <w:p w14:paraId="5C07EA80" w14:textId="0145EB26" w:rsidR="003F39DC" w:rsidRPr="003C3ACB" w:rsidRDefault="003F39DC" w:rsidP="00C3776C">
      <w:pPr>
        <w:ind w:left="720"/>
      </w:pPr>
      <w:r>
        <w:t xml:space="preserve">The seventh feature is port of embarkation. </w:t>
      </w:r>
      <w:r w:rsidR="00C3776C">
        <w:t>For those who embark at Cherbourg, they are more likely to survive than those who embarked at other two location.</w:t>
      </w:r>
    </w:p>
    <w:p w14:paraId="645E9885" w14:textId="725AB178" w:rsidR="00E35924" w:rsidRDefault="00E35924" w:rsidP="00E35924"/>
    <w:p w14:paraId="2A9AB2AB" w14:textId="185EEC22" w:rsidR="00FD6356" w:rsidRDefault="00FD6356" w:rsidP="00FD6356">
      <w:pPr>
        <w:pStyle w:val="Heading2"/>
        <w:numPr>
          <w:ilvl w:val="0"/>
          <w:numId w:val="10"/>
        </w:numPr>
      </w:pPr>
      <w:r>
        <w:t>The output of error is 0.485 as suggested in problem description</w:t>
      </w:r>
    </w:p>
    <w:p w14:paraId="01428DF1" w14:textId="3977F1FE" w:rsidR="00FD6356" w:rsidRDefault="00FD6356" w:rsidP="00FD6356">
      <w:pPr>
        <w:ind w:firstLine="0"/>
        <w:jc w:val="center"/>
      </w:pPr>
      <w:r>
        <w:rPr>
          <w:noProof/>
        </w:rPr>
        <w:lastRenderedPageBreak/>
        <w:drawing>
          <wp:inline distT="0" distB="0" distL="0" distR="0" wp14:anchorId="66713B61" wp14:editId="376504DA">
            <wp:extent cx="5943600" cy="1809115"/>
            <wp:effectExtent l="0" t="0" r="0" b="0"/>
            <wp:docPr id="12" name="Picture 12" descr="file:///var/folders/7n/36zyr5vx039gcn3x749knzj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09115"/>
                    </a:xfrm>
                    <a:prstGeom prst="rect">
                      <a:avLst/>
                    </a:prstGeom>
                  </pic:spPr>
                </pic:pic>
              </a:graphicData>
            </a:graphic>
          </wp:inline>
        </w:drawing>
      </w:r>
    </w:p>
    <w:p w14:paraId="498B6C19" w14:textId="5344401B" w:rsidR="00FD6356" w:rsidRDefault="00FD6356" w:rsidP="00FD6356">
      <w:pPr>
        <w:ind w:firstLine="0"/>
        <w:jc w:val="center"/>
      </w:pPr>
      <w:r>
        <w:rPr>
          <w:noProof/>
        </w:rPr>
        <w:drawing>
          <wp:inline distT="0" distB="0" distL="0" distR="0" wp14:anchorId="7C5FE35E" wp14:editId="48E9FAB8">
            <wp:extent cx="5943600" cy="1390650"/>
            <wp:effectExtent l="0" t="0" r="0" b="6350"/>
            <wp:docPr id="13" name="Picture 13" descr="file:///var/folders/7n/36zyr5vx039gcn3x749knzj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7C5C2EC9" w14:textId="1547A709" w:rsidR="00FD6356" w:rsidRDefault="00FD6356" w:rsidP="00FD6356">
      <w:pPr>
        <w:ind w:firstLine="0"/>
        <w:jc w:val="center"/>
      </w:pPr>
      <w:r>
        <w:t>Figure 8. Random Classifier</w:t>
      </w:r>
    </w:p>
    <w:p w14:paraId="78DFB652" w14:textId="39624E84" w:rsidR="00FD6356" w:rsidRDefault="00FD6356" w:rsidP="00FD6356">
      <w:pPr>
        <w:ind w:firstLine="0"/>
        <w:jc w:val="center"/>
      </w:pPr>
    </w:p>
    <w:p w14:paraId="6EBAE35D" w14:textId="5D906F93" w:rsidR="00FD6356" w:rsidRDefault="008442EC" w:rsidP="00FD6356">
      <w:pPr>
        <w:pStyle w:val="Heading2"/>
        <w:numPr>
          <w:ilvl w:val="0"/>
          <w:numId w:val="10"/>
        </w:numPr>
      </w:pPr>
      <w:r>
        <w:t>The training error is 0.014 for decision tree classifier using entropy criterion</w:t>
      </w:r>
      <w:r w:rsidR="00342CA5">
        <w:t>.</w:t>
      </w:r>
    </w:p>
    <w:p w14:paraId="59682DF6" w14:textId="0D2D091A" w:rsidR="008442EC" w:rsidRPr="008442EC" w:rsidRDefault="008442EC" w:rsidP="008442EC">
      <w:pPr>
        <w:ind w:firstLine="0"/>
        <w:jc w:val="center"/>
      </w:pPr>
      <w:r>
        <w:rPr>
          <w:noProof/>
        </w:rPr>
        <w:drawing>
          <wp:inline distT="0" distB="0" distL="0" distR="0" wp14:anchorId="13C2D72E" wp14:editId="470BBEF6">
            <wp:extent cx="5943600" cy="1920875"/>
            <wp:effectExtent l="0" t="0" r="0" b="0"/>
            <wp:docPr id="14" name="Picture 14" descr="file:///var/folders/7n/36zyr5vx039gcn3x749knzj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0875"/>
                    </a:xfrm>
                    <a:prstGeom prst="rect">
                      <a:avLst/>
                    </a:prstGeom>
                  </pic:spPr>
                </pic:pic>
              </a:graphicData>
            </a:graphic>
          </wp:inline>
        </w:drawing>
      </w:r>
    </w:p>
    <w:p w14:paraId="1C0E215A" w14:textId="473ABBBC" w:rsidR="009C7AFF" w:rsidRDefault="008442EC" w:rsidP="008442EC">
      <w:pPr>
        <w:jc w:val="center"/>
      </w:pPr>
      <w:r>
        <w:t>Figure 9. Decision Tree Classifier</w:t>
      </w:r>
    </w:p>
    <w:p w14:paraId="7378A6A7" w14:textId="769E4E46" w:rsidR="008442EC" w:rsidRDefault="008442EC" w:rsidP="008442EC"/>
    <w:p w14:paraId="322DCC24" w14:textId="10A47375" w:rsidR="008442EC" w:rsidRDefault="00C22AC2" w:rsidP="008442EC">
      <w:pPr>
        <w:pStyle w:val="ListParagraph"/>
        <w:numPr>
          <w:ilvl w:val="0"/>
          <w:numId w:val="10"/>
        </w:numPr>
      </w:pPr>
      <w:r>
        <w:t>When k = 3, the training error is 0.167. When k = 5, the training error is 0.201. When k = 7, the training error is 0.240. The section of code is provided below.</w:t>
      </w:r>
    </w:p>
    <w:p w14:paraId="0FEDFC77" w14:textId="363F3676" w:rsidR="004D5949" w:rsidRDefault="004D5949" w:rsidP="004D5949">
      <w:pPr>
        <w:ind w:firstLine="0"/>
        <w:jc w:val="center"/>
      </w:pPr>
      <w:r>
        <w:rPr>
          <w:noProof/>
        </w:rPr>
        <w:lastRenderedPageBreak/>
        <w:drawing>
          <wp:inline distT="0" distB="0" distL="0" distR="0" wp14:anchorId="321920DD" wp14:editId="498E1CAF">
            <wp:extent cx="5943600" cy="2016125"/>
            <wp:effectExtent l="0" t="0" r="0" b="3175"/>
            <wp:docPr id="15" name="Picture 15" descr="file:///var/folders/7n/36zyr5vx039gcn3x749knzj8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16125"/>
                    </a:xfrm>
                    <a:prstGeom prst="rect">
                      <a:avLst/>
                    </a:prstGeom>
                  </pic:spPr>
                </pic:pic>
              </a:graphicData>
            </a:graphic>
          </wp:inline>
        </w:drawing>
      </w:r>
    </w:p>
    <w:p w14:paraId="6CA171D7" w14:textId="65430628" w:rsidR="00230D6C" w:rsidRDefault="004D5949" w:rsidP="004D5949">
      <w:pPr>
        <w:ind w:firstLine="0"/>
        <w:jc w:val="center"/>
      </w:pPr>
      <w:r>
        <w:t>Figure 10. KNN Classifier</w:t>
      </w:r>
    </w:p>
    <w:p w14:paraId="5750076B" w14:textId="34397A60" w:rsidR="004D5949" w:rsidRDefault="004D5949" w:rsidP="004D5949">
      <w:pPr>
        <w:ind w:firstLine="0"/>
        <w:jc w:val="center"/>
      </w:pPr>
    </w:p>
    <w:p w14:paraId="132B7EBA" w14:textId="1465DEF5" w:rsidR="006D6D8D" w:rsidRDefault="006D6D8D" w:rsidP="006D6D8D">
      <w:pPr>
        <w:pStyle w:val="Heading2"/>
        <w:numPr>
          <w:ilvl w:val="0"/>
          <w:numId w:val="10"/>
        </w:numPr>
      </w:pPr>
      <w:r>
        <w:t>Average training and test error of each classifier</w:t>
      </w:r>
    </w:p>
    <w:tbl>
      <w:tblPr>
        <w:tblStyle w:val="TableGrid"/>
        <w:tblW w:w="0" w:type="auto"/>
        <w:tblInd w:w="720" w:type="dxa"/>
        <w:tblLook w:val="04A0" w:firstRow="1" w:lastRow="0" w:firstColumn="1" w:lastColumn="0" w:noHBand="0" w:noVBand="1"/>
      </w:tblPr>
      <w:tblGrid>
        <w:gridCol w:w="1697"/>
        <w:gridCol w:w="1746"/>
        <w:gridCol w:w="1741"/>
        <w:gridCol w:w="1747"/>
        <w:gridCol w:w="1699"/>
      </w:tblGrid>
      <w:tr w:rsidR="006D6D8D" w14:paraId="72C30157" w14:textId="77777777" w:rsidTr="006D6D8D">
        <w:tc>
          <w:tcPr>
            <w:tcW w:w="1870" w:type="dxa"/>
          </w:tcPr>
          <w:p w14:paraId="34C03174" w14:textId="77777777" w:rsidR="006D6D8D" w:rsidRDefault="006D6D8D" w:rsidP="006D6D8D">
            <w:pPr>
              <w:pStyle w:val="ListParagraph"/>
              <w:ind w:left="0" w:firstLine="0"/>
            </w:pPr>
          </w:p>
        </w:tc>
        <w:tc>
          <w:tcPr>
            <w:tcW w:w="1870" w:type="dxa"/>
          </w:tcPr>
          <w:p w14:paraId="4C35F9B2" w14:textId="3C8484DA" w:rsidR="006D6D8D" w:rsidRDefault="006D6D8D" w:rsidP="006D6D8D">
            <w:pPr>
              <w:pStyle w:val="ListParagraph"/>
              <w:ind w:left="0" w:firstLine="0"/>
            </w:pPr>
            <w:r>
              <w:t>Majority Vote</w:t>
            </w:r>
          </w:p>
        </w:tc>
        <w:tc>
          <w:tcPr>
            <w:tcW w:w="1870" w:type="dxa"/>
          </w:tcPr>
          <w:p w14:paraId="4DB8F13D" w14:textId="130F927B" w:rsidR="006D6D8D" w:rsidRDefault="006D6D8D" w:rsidP="006D6D8D">
            <w:pPr>
              <w:pStyle w:val="ListParagraph"/>
              <w:ind w:left="0" w:firstLine="0"/>
            </w:pPr>
            <w:r>
              <w:t>Random</w:t>
            </w:r>
          </w:p>
        </w:tc>
        <w:tc>
          <w:tcPr>
            <w:tcW w:w="1870" w:type="dxa"/>
          </w:tcPr>
          <w:p w14:paraId="4B0B8741" w14:textId="54313286" w:rsidR="006D6D8D" w:rsidRDefault="006D6D8D" w:rsidP="006D6D8D">
            <w:pPr>
              <w:pStyle w:val="ListParagraph"/>
              <w:ind w:left="0" w:firstLine="0"/>
            </w:pPr>
            <w:r>
              <w:t>Decision Tree</w:t>
            </w:r>
          </w:p>
        </w:tc>
        <w:tc>
          <w:tcPr>
            <w:tcW w:w="1870" w:type="dxa"/>
          </w:tcPr>
          <w:p w14:paraId="14509724" w14:textId="643F07B5" w:rsidR="006D6D8D" w:rsidRDefault="006D6D8D" w:rsidP="006D6D8D">
            <w:pPr>
              <w:pStyle w:val="ListParagraph"/>
              <w:ind w:left="0" w:firstLine="0"/>
            </w:pPr>
            <w:r>
              <w:t>KNN</w:t>
            </w:r>
          </w:p>
        </w:tc>
      </w:tr>
      <w:tr w:rsidR="006D6D8D" w14:paraId="7BB1FC44" w14:textId="77777777" w:rsidTr="006D6D8D">
        <w:tc>
          <w:tcPr>
            <w:tcW w:w="1870" w:type="dxa"/>
          </w:tcPr>
          <w:p w14:paraId="3E174876" w14:textId="71061E4C" w:rsidR="006D6D8D" w:rsidRDefault="006D6D8D" w:rsidP="006D6D8D">
            <w:pPr>
              <w:pStyle w:val="ListParagraph"/>
              <w:ind w:left="0" w:firstLine="0"/>
            </w:pPr>
            <w:r>
              <w:t>Train error</w:t>
            </w:r>
          </w:p>
        </w:tc>
        <w:tc>
          <w:tcPr>
            <w:tcW w:w="1870" w:type="dxa"/>
          </w:tcPr>
          <w:p w14:paraId="1E43B966" w14:textId="60B2B543" w:rsidR="006D6D8D" w:rsidRDefault="006D6D8D" w:rsidP="006D6D8D">
            <w:pPr>
              <w:pStyle w:val="ListParagraph"/>
              <w:ind w:left="0" w:firstLine="0"/>
            </w:pPr>
            <w:r>
              <w:t>0.</w:t>
            </w:r>
            <w:r w:rsidR="0052104D">
              <w:t>404</w:t>
            </w:r>
          </w:p>
        </w:tc>
        <w:tc>
          <w:tcPr>
            <w:tcW w:w="1870" w:type="dxa"/>
          </w:tcPr>
          <w:p w14:paraId="272C526D" w14:textId="114BFF7F" w:rsidR="006D6D8D" w:rsidRDefault="006D6D8D" w:rsidP="006D6D8D">
            <w:pPr>
              <w:pStyle w:val="ListParagraph"/>
              <w:ind w:left="0" w:firstLine="0"/>
            </w:pPr>
            <w:r>
              <w:t>0.</w:t>
            </w:r>
            <w:r w:rsidR="00BA1B13">
              <w:t>489</w:t>
            </w:r>
          </w:p>
        </w:tc>
        <w:tc>
          <w:tcPr>
            <w:tcW w:w="1870" w:type="dxa"/>
          </w:tcPr>
          <w:p w14:paraId="6A62E74D" w14:textId="5144CE5F" w:rsidR="006D6D8D" w:rsidRDefault="006D6D8D" w:rsidP="006D6D8D">
            <w:pPr>
              <w:pStyle w:val="ListParagraph"/>
              <w:ind w:left="0" w:firstLine="0"/>
            </w:pPr>
            <w:r>
              <w:t>0.012</w:t>
            </w:r>
          </w:p>
        </w:tc>
        <w:tc>
          <w:tcPr>
            <w:tcW w:w="1870" w:type="dxa"/>
          </w:tcPr>
          <w:p w14:paraId="6F506EA7" w14:textId="0F6D4517" w:rsidR="006D6D8D" w:rsidRDefault="006D6D8D" w:rsidP="006D6D8D">
            <w:pPr>
              <w:pStyle w:val="ListParagraph"/>
              <w:ind w:left="0" w:firstLine="0"/>
            </w:pPr>
            <w:r>
              <w:t>0.2</w:t>
            </w:r>
            <w:r w:rsidR="00BA1B13">
              <w:t>13</w:t>
            </w:r>
          </w:p>
        </w:tc>
      </w:tr>
      <w:tr w:rsidR="006D6D8D" w14:paraId="5978D428" w14:textId="77777777" w:rsidTr="006D6D8D">
        <w:tc>
          <w:tcPr>
            <w:tcW w:w="1870" w:type="dxa"/>
          </w:tcPr>
          <w:p w14:paraId="7627C9CA" w14:textId="38F27DEF" w:rsidR="006D6D8D" w:rsidRDefault="006D6D8D" w:rsidP="006D6D8D">
            <w:pPr>
              <w:pStyle w:val="ListParagraph"/>
              <w:ind w:left="0" w:firstLine="0"/>
            </w:pPr>
            <w:r>
              <w:t>Test error</w:t>
            </w:r>
          </w:p>
        </w:tc>
        <w:tc>
          <w:tcPr>
            <w:tcW w:w="1870" w:type="dxa"/>
          </w:tcPr>
          <w:p w14:paraId="6F754BC8" w14:textId="20878FAD" w:rsidR="006D6D8D" w:rsidRDefault="006D6D8D" w:rsidP="006D6D8D">
            <w:pPr>
              <w:pStyle w:val="ListParagraph"/>
              <w:ind w:left="0" w:firstLine="0"/>
            </w:pPr>
            <w:r>
              <w:t>0.4</w:t>
            </w:r>
            <w:r w:rsidR="0052104D">
              <w:t>07</w:t>
            </w:r>
          </w:p>
        </w:tc>
        <w:tc>
          <w:tcPr>
            <w:tcW w:w="1870" w:type="dxa"/>
          </w:tcPr>
          <w:p w14:paraId="01E92C2D" w14:textId="404B5B8D" w:rsidR="006D6D8D" w:rsidRDefault="006D6D8D" w:rsidP="006D6D8D">
            <w:pPr>
              <w:pStyle w:val="ListParagraph"/>
              <w:ind w:left="0" w:firstLine="0"/>
            </w:pPr>
            <w:r>
              <w:t>0.</w:t>
            </w:r>
            <w:r w:rsidR="00BA1B13">
              <w:t>486</w:t>
            </w:r>
          </w:p>
        </w:tc>
        <w:tc>
          <w:tcPr>
            <w:tcW w:w="1870" w:type="dxa"/>
          </w:tcPr>
          <w:p w14:paraId="695058D7" w14:textId="5C72EFC1" w:rsidR="006D6D8D" w:rsidRDefault="006D6D8D" w:rsidP="006D6D8D">
            <w:pPr>
              <w:pStyle w:val="ListParagraph"/>
              <w:ind w:left="0" w:firstLine="0"/>
            </w:pPr>
            <w:r>
              <w:t>0.</w:t>
            </w:r>
            <w:r w:rsidR="00BA1B13">
              <w:t>241</w:t>
            </w:r>
          </w:p>
        </w:tc>
        <w:tc>
          <w:tcPr>
            <w:tcW w:w="1870" w:type="dxa"/>
          </w:tcPr>
          <w:p w14:paraId="4A6D2D8A" w14:textId="6876DFE0" w:rsidR="006D6D8D" w:rsidRDefault="006D6D8D" w:rsidP="006D6D8D">
            <w:pPr>
              <w:pStyle w:val="ListParagraph"/>
              <w:ind w:left="0" w:firstLine="0"/>
            </w:pPr>
            <w:r>
              <w:t>0.</w:t>
            </w:r>
            <w:r w:rsidR="00BA1B13">
              <w:t>315</w:t>
            </w:r>
          </w:p>
        </w:tc>
      </w:tr>
    </w:tbl>
    <w:p w14:paraId="0F60ECB7" w14:textId="77777777" w:rsidR="006D6D8D" w:rsidRPr="006D6D8D" w:rsidRDefault="006D6D8D" w:rsidP="006D6D8D">
      <w:pPr>
        <w:pStyle w:val="ListParagraph"/>
        <w:ind w:firstLine="0"/>
      </w:pPr>
    </w:p>
    <w:p w14:paraId="7239FCF9" w14:textId="77777777" w:rsidR="006D6D8D" w:rsidRPr="006D6D8D" w:rsidRDefault="006D6D8D" w:rsidP="006D6D8D"/>
    <w:p w14:paraId="08994636" w14:textId="77777777" w:rsidR="009E5E40" w:rsidRDefault="009E5E40" w:rsidP="009E5E40">
      <w:pPr>
        <w:pStyle w:val="ListParagraph"/>
      </w:pPr>
    </w:p>
    <w:p w14:paraId="5FC89ACE" w14:textId="125BCB60" w:rsidR="00735147" w:rsidRDefault="00194866" w:rsidP="00735147">
      <w:pPr>
        <w:pStyle w:val="Heading2"/>
        <w:numPr>
          <w:ilvl w:val="0"/>
          <w:numId w:val="10"/>
        </w:numPr>
      </w:pPr>
      <w:r>
        <w:t>Ave</w:t>
      </w:r>
      <w:r w:rsidR="00735147">
        <w:t xml:space="preserve">rage error is 0.303. </w:t>
      </w:r>
      <w:r w:rsidR="00A61070">
        <w:t>It can be seen that the error is very high when K is 1</w:t>
      </w:r>
      <w:r w:rsidR="00342CA5">
        <w:t>. This is because when K is low, the model tends to overfit the dataset. The best K is 7.</w:t>
      </w:r>
      <w:bookmarkStart w:id="0" w:name="_GoBack"/>
      <w:bookmarkEnd w:id="0"/>
    </w:p>
    <w:p w14:paraId="27B45C54" w14:textId="0E54DAD8" w:rsidR="00735147" w:rsidRDefault="00735147" w:rsidP="00735147">
      <w:pPr>
        <w:ind w:left="360" w:firstLine="0"/>
        <w:jc w:val="center"/>
        <w:rPr>
          <w:rFonts w:eastAsia="Times New Roman"/>
        </w:rPr>
      </w:pPr>
      <w:r w:rsidRPr="00735147">
        <w:rPr>
          <w:noProof/>
        </w:rPr>
        <w:drawing>
          <wp:inline distT="0" distB="0" distL="0" distR="0" wp14:anchorId="0583ADEF" wp14:editId="7DF3D58F">
            <wp:extent cx="3123446" cy="2070811"/>
            <wp:effectExtent l="0" t="0" r="0" b="0"/>
            <wp:docPr id="11" name="Picture 11" descr="/var/folders/7n/36zyr5vx039gcn3x749knzj80000gn/T/com.microsoft.Word/Content.MSO/3604A7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7n/36zyr5vx039gcn3x749knzj80000gn/T/com.microsoft.Word/Content.MSO/3604A74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852" cy="2085666"/>
                    </a:xfrm>
                    <a:prstGeom prst="rect">
                      <a:avLst/>
                    </a:prstGeom>
                    <a:noFill/>
                    <a:ln>
                      <a:noFill/>
                    </a:ln>
                  </pic:spPr>
                </pic:pic>
              </a:graphicData>
            </a:graphic>
          </wp:inline>
        </w:drawing>
      </w:r>
    </w:p>
    <w:p w14:paraId="685C48BD" w14:textId="1B14BD4E" w:rsidR="00735147" w:rsidRPr="00735147" w:rsidRDefault="00735147" w:rsidP="00735147">
      <w:pPr>
        <w:ind w:left="360" w:firstLine="0"/>
        <w:jc w:val="center"/>
        <w:rPr>
          <w:rFonts w:eastAsia="Times New Roman"/>
        </w:rPr>
      </w:pPr>
      <w:r>
        <w:rPr>
          <w:rFonts w:eastAsia="Times New Roman"/>
        </w:rPr>
        <w:t>Figure 11. Average error vs. K</w:t>
      </w:r>
    </w:p>
    <w:p w14:paraId="681A258E" w14:textId="2793FE25" w:rsidR="00AB3F26" w:rsidRDefault="00AB3F26" w:rsidP="00AB3F26">
      <w:pPr>
        <w:ind w:firstLine="0"/>
        <w:rPr>
          <w:rFonts w:eastAsia="Times New Roman"/>
        </w:rPr>
      </w:pPr>
    </w:p>
    <w:p w14:paraId="7F862746" w14:textId="53C5846F" w:rsidR="00C566BD" w:rsidRDefault="00C566BD" w:rsidP="00C566BD">
      <w:pPr>
        <w:pStyle w:val="Heading2"/>
        <w:numPr>
          <w:ilvl w:val="0"/>
          <w:numId w:val="10"/>
        </w:numPr>
      </w:pPr>
      <w:r>
        <w:t>Clearly, as depth limit increases, the classifier tends to overfit the data as training error is decreasing but testing error still remain at a high level. As a result, we need to choose the best classifier based on testing error. In this situation, the best depth is 3</w:t>
      </w:r>
      <w:r w:rsidR="00685A6A">
        <w:t>.</w:t>
      </w:r>
    </w:p>
    <w:p w14:paraId="347DF6AD" w14:textId="5B767E53" w:rsidR="00C566BD" w:rsidRDefault="00C566BD" w:rsidP="00685A6A">
      <w:pPr>
        <w:ind w:firstLine="0"/>
        <w:jc w:val="center"/>
        <w:rPr>
          <w:rFonts w:eastAsia="Times New Roman"/>
        </w:rPr>
      </w:pPr>
      <w:r w:rsidRPr="00C566BD">
        <w:rPr>
          <w:noProof/>
        </w:rPr>
        <w:lastRenderedPageBreak/>
        <w:drawing>
          <wp:inline distT="0" distB="0" distL="0" distR="0" wp14:anchorId="51012890" wp14:editId="3A5EFA79">
            <wp:extent cx="3775295" cy="2548730"/>
            <wp:effectExtent l="0" t="0" r="0" b="0"/>
            <wp:docPr id="3" name="Picture 3" descr="/var/folders/7n/36zyr5vx039gcn3x749knzj80000gn/T/com.microsoft.Word/Content.MSO/10233E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n/36zyr5vx039gcn3x749knzj80000gn/T/com.microsoft.Word/Content.MSO/10233E4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6869" cy="2563295"/>
                    </a:xfrm>
                    <a:prstGeom prst="rect">
                      <a:avLst/>
                    </a:prstGeom>
                    <a:noFill/>
                    <a:ln>
                      <a:noFill/>
                    </a:ln>
                  </pic:spPr>
                </pic:pic>
              </a:graphicData>
            </a:graphic>
          </wp:inline>
        </w:drawing>
      </w:r>
    </w:p>
    <w:p w14:paraId="6BD9147C" w14:textId="45946EFB" w:rsidR="00685A6A" w:rsidRPr="00C566BD" w:rsidRDefault="00685A6A" w:rsidP="00685A6A">
      <w:pPr>
        <w:ind w:firstLine="0"/>
        <w:jc w:val="center"/>
        <w:rPr>
          <w:rFonts w:eastAsia="Times New Roman"/>
        </w:rPr>
      </w:pPr>
      <w:r>
        <w:rPr>
          <w:rFonts w:eastAsia="Times New Roman"/>
        </w:rPr>
        <w:t>Figure 12. error for different depth using decision tree classifier</w:t>
      </w:r>
    </w:p>
    <w:p w14:paraId="5B5606BA" w14:textId="77777777" w:rsidR="00C566BD" w:rsidRPr="00C566BD" w:rsidRDefault="00C566BD" w:rsidP="00C566BD"/>
    <w:p w14:paraId="33180369" w14:textId="6B88472A" w:rsidR="00C566BD" w:rsidRDefault="00554D5D" w:rsidP="00685A6A">
      <w:pPr>
        <w:pStyle w:val="Heading2"/>
        <w:numPr>
          <w:ilvl w:val="0"/>
          <w:numId w:val="10"/>
        </w:numPr>
      </w:pPr>
      <w:r>
        <w:t xml:space="preserve">The learning curve is plotted </w:t>
      </w:r>
      <w:r w:rsidR="001F67DF">
        <w:t xml:space="preserve">using average error over 100 trials, with specific random state to control the dataset. </w:t>
      </w:r>
      <w:r w:rsidR="00917FE4">
        <w:t>As can be seen from figure</w:t>
      </w:r>
      <w:r>
        <w:t xml:space="preserve"> 13 and 14</w:t>
      </w:r>
      <w:r w:rsidR="009234A9">
        <w:t>,</w:t>
      </w:r>
      <w:r w:rsidR="001F67DF">
        <w:t xml:space="preserve"> both test errors for DT and KNN are decreasing, which shows the learning method is valid. From the figures we can also conclude that for this dataset decision tree is a better model than KNN because the average testing error is lower and the variance (gap between training and testing error) is smaller.</w:t>
      </w:r>
    </w:p>
    <w:p w14:paraId="59D29707" w14:textId="77777777" w:rsidR="009234A9" w:rsidRDefault="009234A9" w:rsidP="00917FE4">
      <w:pPr>
        <w:pStyle w:val="ListParagraph"/>
        <w:ind w:firstLine="0"/>
        <w:rPr>
          <w:rFonts w:eastAsia="Times New Roman"/>
        </w:rPr>
      </w:pPr>
    </w:p>
    <w:p w14:paraId="3FE091DF" w14:textId="77777777" w:rsidR="00AA21A7" w:rsidRDefault="00D24398" w:rsidP="00AA21A7">
      <w:pPr>
        <w:ind w:firstLine="0"/>
        <w:jc w:val="center"/>
        <w:rPr>
          <w:rFonts w:eastAsia="Times New Roman"/>
        </w:rPr>
      </w:pPr>
      <w:r w:rsidRPr="00D24398">
        <w:rPr>
          <w:rFonts w:eastAsia="Times New Roman"/>
          <w:noProof/>
        </w:rPr>
        <w:drawing>
          <wp:inline distT="0" distB="0" distL="0" distR="0" wp14:anchorId="1653EC80" wp14:editId="02A59B21">
            <wp:extent cx="3539905" cy="2389817"/>
            <wp:effectExtent l="0" t="0" r="0" b="0"/>
            <wp:docPr id="19" name="Picture 19" descr="/var/folders/7n/36zyr5vx039gcn3x749knzj80000gn/T/com.microsoft.Word/Content.MSO/454744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7n/36zyr5vx039gcn3x749knzj80000gn/T/com.microsoft.Word/Content.MSO/45474415.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0934" cy="2397263"/>
                    </a:xfrm>
                    <a:prstGeom prst="rect">
                      <a:avLst/>
                    </a:prstGeom>
                    <a:noFill/>
                    <a:ln>
                      <a:noFill/>
                    </a:ln>
                  </pic:spPr>
                </pic:pic>
              </a:graphicData>
            </a:graphic>
          </wp:inline>
        </w:drawing>
      </w:r>
    </w:p>
    <w:p w14:paraId="3D53EF90" w14:textId="49820786" w:rsidR="009234A9" w:rsidRPr="009234A9" w:rsidRDefault="00AA21A7" w:rsidP="00AA21A7">
      <w:pPr>
        <w:ind w:firstLine="0"/>
        <w:jc w:val="center"/>
        <w:rPr>
          <w:rFonts w:eastAsia="Times New Roman"/>
        </w:rPr>
      </w:pPr>
      <w:r>
        <w:rPr>
          <w:rFonts w:eastAsia="Times New Roman"/>
        </w:rPr>
        <w:t>Figure 13. training and test error for decision tree over splits</w:t>
      </w:r>
      <w:r w:rsidR="009234A9" w:rsidRPr="009234A9">
        <w:rPr>
          <w:rFonts w:eastAsia="Times New Roman"/>
        </w:rPr>
        <w:br/>
      </w:r>
    </w:p>
    <w:p w14:paraId="1D087A8C" w14:textId="454A3207" w:rsidR="00D24398" w:rsidRPr="00D24398" w:rsidRDefault="00D24398" w:rsidP="00D24398">
      <w:pPr>
        <w:ind w:firstLine="0"/>
        <w:rPr>
          <w:rFonts w:eastAsia="Times New Roman"/>
        </w:rPr>
      </w:pPr>
      <w:r w:rsidRPr="00D24398">
        <w:rPr>
          <w:rFonts w:eastAsia="Times New Roman"/>
        </w:rPr>
        <w:br/>
      </w:r>
    </w:p>
    <w:p w14:paraId="722FEB5A" w14:textId="5688F670" w:rsidR="009234A9" w:rsidRDefault="00AA21A7" w:rsidP="00AA21A7">
      <w:pPr>
        <w:ind w:firstLine="0"/>
        <w:jc w:val="center"/>
        <w:rPr>
          <w:rFonts w:eastAsia="Times New Roman"/>
        </w:rPr>
      </w:pPr>
      <w:r w:rsidRPr="009234A9">
        <w:rPr>
          <w:rFonts w:eastAsia="Times New Roman"/>
          <w:noProof/>
        </w:rPr>
        <w:lastRenderedPageBreak/>
        <w:drawing>
          <wp:inline distT="0" distB="0" distL="0" distR="0" wp14:anchorId="5F2634FC" wp14:editId="635F3534">
            <wp:extent cx="3634219" cy="2453489"/>
            <wp:effectExtent l="0" t="0" r="0" b="0"/>
            <wp:docPr id="16" name="Picture 16" descr="/var/folders/7n/36zyr5vx039gcn3x749knzj80000gn/T/com.microsoft.Word/Content.MSO/969EB4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7n/36zyr5vx039gcn3x749knzj80000gn/T/com.microsoft.Word/Content.MSO/969EB433.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2522" cy="2465845"/>
                    </a:xfrm>
                    <a:prstGeom prst="rect">
                      <a:avLst/>
                    </a:prstGeom>
                    <a:noFill/>
                    <a:ln>
                      <a:noFill/>
                    </a:ln>
                  </pic:spPr>
                </pic:pic>
              </a:graphicData>
            </a:graphic>
          </wp:inline>
        </w:drawing>
      </w:r>
    </w:p>
    <w:p w14:paraId="5F630BC4" w14:textId="333E4B26" w:rsidR="00AA21A7" w:rsidRPr="009234A9" w:rsidRDefault="00AA21A7" w:rsidP="00AA21A7">
      <w:pPr>
        <w:ind w:firstLine="0"/>
        <w:jc w:val="center"/>
        <w:rPr>
          <w:rFonts w:eastAsia="Times New Roman"/>
        </w:rPr>
      </w:pPr>
      <w:r>
        <w:rPr>
          <w:rFonts w:eastAsia="Times New Roman"/>
        </w:rPr>
        <w:t>Figure 14. training and testing error for KNN over splits</w:t>
      </w:r>
    </w:p>
    <w:p w14:paraId="2C5E2D64" w14:textId="77777777" w:rsidR="009234A9" w:rsidRDefault="009234A9" w:rsidP="00917FE4">
      <w:pPr>
        <w:pStyle w:val="ListParagraph"/>
        <w:ind w:firstLine="0"/>
        <w:rPr>
          <w:rFonts w:eastAsia="Times New Roman"/>
        </w:rPr>
      </w:pPr>
    </w:p>
    <w:p w14:paraId="552741F6" w14:textId="75244E7B" w:rsidR="00D24398" w:rsidRPr="00D24398" w:rsidRDefault="00D24398" w:rsidP="00D24398">
      <w:pPr>
        <w:ind w:firstLine="0"/>
        <w:rPr>
          <w:rFonts w:eastAsia="Times New Roman"/>
        </w:rPr>
      </w:pPr>
      <w:r w:rsidRPr="00D24398">
        <w:rPr>
          <w:rFonts w:eastAsia="Times New Roman"/>
        </w:rPr>
        <w:br/>
      </w:r>
    </w:p>
    <w:p w14:paraId="641A1C77" w14:textId="6577E77B" w:rsidR="00D24398" w:rsidRPr="00D24398" w:rsidRDefault="00D24398" w:rsidP="00D24398">
      <w:pPr>
        <w:ind w:firstLine="0"/>
        <w:rPr>
          <w:rFonts w:eastAsia="Times New Roman"/>
        </w:rPr>
      </w:pPr>
    </w:p>
    <w:p w14:paraId="42F9F60E" w14:textId="7A521E76" w:rsidR="00917FE4" w:rsidRPr="00917FE4" w:rsidRDefault="00917FE4" w:rsidP="00917FE4">
      <w:pPr>
        <w:pStyle w:val="ListParagraph"/>
        <w:ind w:firstLine="0"/>
        <w:rPr>
          <w:rFonts w:eastAsia="Times New Roman"/>
        </w:rPr>
      </w:pPr>
      <w:r w:rsidRPr="00917FE4">
        <w:rPr>
          <w:rFonts w:eastAsia="Times New Roman"/>
        </w:rPr>
        <w:br/>
      </w:r>
    </w:p>
    <w:p w14:paraId="04B6037A" w14:textId="77777777" w:rsidR="00917FE4" w:rsidRPr="00917FE4" w:rsidRDefault="00917FE4" w:rsidP="00917FE4"/>
    <w:sectPr w:rsidR="00917FE4" w:rsidRPr="00917FE4" w:rsidSect="0005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80E"/>
    <w:multiLevelType w:val="hybridMultilevel"/>
    <w:tmpl w:val="024A4E88"/>
    <w:lvl w:ilvl="0" w:tplc="8BAE20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A3537"/>
    <w:multiLevelType w:val="hybridMultilevel"/>
    <w:tmpl w:val="BE5A0308"/>
    <w:lvl w:ilvl="0" w:tplc="E520BA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A75064"/>
    <w:multiLevelType w:val="hybridMultilevel"/>
    <w:tmpl w:val="18AE3920"/>
    <w:lvl w:ilvl="0" w:tplc="233651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C0E1F"/>
    <w:multiLevelType w:val="hybridMultilevel"/>
    <w:tmpl w:val="88DCDE72"/>
    <w:lvl w:ilvl="0" w:tplc="5A32BA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81530"/>
    <w:multiLevelType w:val="hybridMultilevel"/>
    <w:tmpl w:val="B1407F6C"/>
    <w:lvl w:ilvl="0" w:tplc="1EF889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0158F7"/>
    <w:multiLevelType w:val="hybridMultilevel"/>
    <w:tmpl w:val="EBD4AAE0"/>
    <w:lvl w:ilvl="0" w:tplc="9BE06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816E03"/>
    <w:multiLevelType w:val="hybridMultilevel"/>
    <w:tmpl w:val="2D98A748"/>
    <w:lvl w:ilvl="0" w:tplc="1866740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D7AE4"/>
    <w:multiLevelType w:val="hybridMultilevel"/>
    <w:tmpl w:val="86B8E356"/>
    <w:lvl w:ilvl="0" w:tplc="ED0C7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986BE4"/>
    <w:multiLevelType w:val="hybridMultilevel"/>
    <w:tmpl w:val="2562720A"/>
    <w:lvl w:ilvl="0" w:tplc="4580C2BE">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4"/>
  </w:num>
  <w:num w:numId="6">
    <w:abstractNumId w:val="2"/>
  </w:num>
  <w:num w:numId="7">
    <w:abstractNumId w:val="1"/>
  </w:num>
  <w:num w:numId="8">
    <w:abstractNumId w:val="0"/>
  </w:num>
  <w:num w:numId="9">
    <w:abstractNumId w:val="6"/>
    <w:lvlOverride w:ilvl="0">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CF"/>
    <w:rsid w:val="000512E3"/>
    <w:rsid w:val="00071ED2"/>
    <w:rsid w:val="000D169F"/>
    <w:rsid w:val="00194866"/>
    <w:rsid w:val="001F67DF"/>
    <w:rsid w:val="002018E4"/>
    <w:rsid w:val="00230D6C"/>
    <w:rsid w:val="0024134D"/>
    <w:rsid w:val="002529D7"/>
    <w:rsid w:val="00320EE0"/>
    <w:rsid w:val="00342CA5"/>
    <w:rsid w:val="00367C39"/>
    <w:rsid w:val="00393BD3"/>
    <w:rsid w:val="003C3ACB"/>
    <w:rsid w:val="003E1E18"/>
    <w:rsid w:val="003E5403"/>
    <w:rsid w:val="003F39DC"/>
    <w:rsid w:val="004D5949"/>
    <w:rsid w:val="0052104D"/>
    <w:rsid w:val="00554D5D"/>
    <w:rsid w:val="005947CF"/>
    <w:rsid w:val="00596F47"/>
    <w:rsid w:val="00685A6A"/>
    <w:rsid w:val="006D6D8D"/>
    <w:rsid w:val="00735147"/>
    <w:rsid w:val="007C56D8"/>
    <w:rsid w:val="00810239"/>
    <w:rsid w:val="008333F7"/>
    <w:rsid w:val="008442EC"/>
    <w:rsid w:val="008C50D9"/>
    <w:rsid w:val="00917FE4"/>
    <w:rsid w:val="009234A9"/>
    <w:rsid w:val="00930003"/>
    <w:rsid w:val="009B6296"/>
    <w:rsid w:val="009C7AFF"/>
    <w:rsid w:val="009E5E40"/>
    <w:rsid w:val="00A03608"/>
    <w:rsid w:val="00A377BA"/>
    <w:rsid w:val="00A61070"/>
    <w:rsid w:val="00A648D7"/>
    <w:rsid w:val="00AA21A7"/>
    <w:rsid w:val="00AA7C99"/>
    <w:rsid w:val="00AB3F26"/>
    <w:rsid w:val="00B52905"/>
    <w:rsid w:val="00B6759C"/>
    <w:rsid w:val="00BA1B13"/>
    <w:rsid w:val="00C16BAA"/>
    <w:rsid w:val="00C22AC2"/>
    <w:rsid w:val="00C3776C"/>
    <w:rsid w:val="00C44D0E"/>
    <w:rsid w:val="00C566BD"/>
    <w:rsid w:val="00D233AD"/>
    <w:rsid w:val="00D24398"/>
    <w:rsid w:val="00E04F44"/>
    <w:rsid w:val="00E35924"/>
    <w:rsid w:val="00F16161"/>
    <w:rsid w:val="00F61E30"/>
    <w:rsid w:val="00F923E8"/>
    <w:rsid w:val="00FD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87A9E"/>
  <w15:chartTrackingRefBased/>
  <w15:docId w15:val="{49437593-7B31-3242-865E-861262EF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E40"/>
    <w:pPr>
      <w:ind w:firstLine="720"/>
    </w:pPr>
    <w:rPr>
      <w:rFonts w:ascii="Times New Roman" w:hAnsi="Times New Roman" w:cs="Times New Roman"/>
    </w:rPr>
  </w:style>
  <w:style w:type="paragraph" w:styleId="Heading1">
    <w:name w:val="heading 1"/>
    <w:basedOn w:val="Normal"/>
    <w:next w:val="Normal"/>
    <w:link w:val="Heading1Char"/>
    <w:uiPriority w:val="9"/>
    <w:qFormat/>
    <w:rsid w:val="009E5E40"/>
    <w:pPr>
      <w:keepNext/>
      <w:keepLines/>
      <w:numPr>
        <w:numId w:val="1"/>
      </w:numPr>
      <w:spacing w:before="240" w:line="360" w:lineRule="auto"/>
      <w:outlineLvl w:val="0"/>
    </w:pPr>
    <w:rPr>
      <w:rFonts w:eastAsiaTheme="majorEastAsia"/>
      <w:color w:val="000000" w:themeColor="text1"/>
      <w:sz w:val="32"/>
      <w:szCs w:val="32"/>
    </w:rPr>
  </w:style>
  <w:style w:type="paragraph" w:styleId="Heading2">
    <w:name w:val="heading 2"/>
    <w:basedOn w:val="ListParagraph"/>
    <w:next w:val="Normal"/>
    <w:link w:val="Heading2Char"/>
    <w:uiPriority w:val="9"/>
    <w:unhideWhenUsed/>
    <w:qFormat/>
    <w:rsid w:val="009E5E40"/>
    <w:pPr>
      <w:numPr>
        <w:numId w:val="2"/>
      </w:numPr>
      <w:spacing w:after="240"/>
      <w:contextualSpacing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E40"/>
    <w:pPr>
      <w:contextualSpacing/>
      <w:jc w:val="center"/>
    </w:pPr>
    <w:rPr>
      <w:rFonts w:eastAsiaTheme="majorEastAsia"/>
      <w:spacing w:val="-10"/>
      <w:kern w:val="28"/>
      <w:sz w:val="52"/>
      <w:szCs w:val="56"/>
    </w:rPr>
  </w:style>
  <w:style w:type="character" w:customStyle="1" w:styleId="TitleChar">
    <w:name w:val="Title Char"/>
    <w:basedOn w:val="DefaultParagraphFont"/>
    <w:link w:val="Title"/>
    <w:uiPriority w:val="10"/>
    <w:rsid w:val="009E5E40"/>
    <w:rPr>
      <w:rFonts w:ascii="Times New Roman" w:eastAsiaTheme="majorEastAsia" w:hAnsi="Times New Roman" w:cs="Times New Roman"/>
      <w:spacing w:val="-10"/>
      <w:kern w:val="28"/>
      <w:sz w:val="52"/>
      <w:szCs w:val="56"/>
    </w:rPr>
  </w:style>
  <w:style w:type="character" w:customStyle="1" w:styleId="Heading1Char">
    <w:name w:val="Heading 1 Char"/>
    <w:basedOn w:val="DefaultParagraphFont"/>
    <w:link w:val="Heading1"/>
    <w:uiPriority w:val="9"/>
    <w:rsid w:val="009E5E40"/>
    <w:rPr>
      <w:rFonts w:ascii="Times New Roman" w:eastAsiaTheme="majorEastAsia" w:hAnsi="Times New Roman" w:cs="Times New Roman"/>
      <w:color w:val="000000" w:themeColor="text1"/>
      <w:sz w:val="32"/>
      <w:szCs w:val="32"/>
    </w:rPr>
  </w:style>
  <w:style w:type="paragraph" w:styleId="Subtitle">
    <w:name w:val="Subtitle"/>
    <w:basedOn w:val="Normal"/>
    <w:next w:val="Normal"/>
    <w:link w:val="SubtitleChar"/>
    <w:uiPriority w:val="11"/>
    <w:qFormat/>
    <w:rsid w:val="009E5E40"/>
    <w:pPr>
      <w:jc w:val="center"/>
    </w:pPr>
  </w:style>
  <w:style w:type="character" w:customStyle="1" w:styleId="SubtitleChar">
    <w:name w:val="Subtitle Char"/>
    <w:basedOn w:val="DefaultParagraphFont"/>
    <w:link w:val="Subtitle"/>
    <w:uiPriority w:val="11"/>
    <w:rsid w:val="009E5E40"/>
    <w:rPr>
      <w:rFonts w:ascii="Times New Roman" w:hAnsi="Times New Roman" w:cs="Times New Roman"/>
    </w:rPr>
  </w:style>
  <w:style w:type="paragraph" w:styleId="Date">
    <w:name w:val="Date"/>
    <w:basedOn w:val="Normal"/>
    <w:next w:val="Normal"/>
    <w:link w:val="DateChar"/>
    <w:uiPriority w:val="99"/>
    <w:semiHidden/>
    <w:unhideWhenUsed/>
    <w:rsid w:val="009E5E40"/>
  </w:style>
  <w:style w:type="character" w:customStyle="1" w:styleId="DateChar">
    <w:name w:val="Date Char"/>
    <w:basedOn w:val="DefaultParagraphFont"/>
    <w:link w:val="Date"/>
    <w:uiPriority w:val="99"/>
    <w:semiHidden/>
    <w:rsid w:val="009E5E40"/>
  </w:style>
  <w:style w:type="paragraph" w:styleId="ListParagraph">
    <w:name w:val="List Paragraph"/>
    <w:basedOn w:val="Normal"/>
    <w:uiPriority w:val="34"/>
    <w:qFormat/>
    <w:rsid w:val="009E5E40"/>
    <w:pPr>
      <w:ind w:left="720"/>
      <w:contextualSpacing/>
    </w:pPr>
  </w:style>
  <w:style w:type="character" w:customStyle="1" w:styleId="Heading2Char">
    <w:name w:val="Heading 2 Char"/>
    <w:basedOn w:val="DefaultParagraphFont"/>
    <w:link w:val="Heading2"/>
    <w:uiPriority w:val="9"/>
    <w:rsid w:val="009E5E40"/>
    <w:rPr>
      <w:rFonts w:ascii="Times New Roman" w:hAnsi="Times New Roman" w:cs="Times New Roman"/>
    </w:rPr>
  </w:style>
  <w:style w:type="character" w:styleId="PlaceholderText">
    <w:name w:val="Placeholder Text"/>
    <w:basedOn w:val="DefaultParagraphFont"/>
    <w:uiPriority w:val="99"/>
    <w:semiHidden/>
    <w:rsid w:val="00930003"/>
    <w:rPr>
      <w:color w:val="808080"/>
    </w:rPr>
  </w:style>
  <w:style w:type="table" w:styleId="TableGrid">
    <w:name w:val="Table Grid"/>
    <w:basedOn w:val="TableNormal"/>
    <w:uiPriority w:val="39"/>
    <w:rsid w:val="006D6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1328">
      <w:bodyDiv w:val="1"/>
      <w:marLeft w:val="0"/>
      <w:marRight w:val="0"/>
      <w:marTop w:val="0"/>
      <w:marBottom w:val="0"/>
      <w:divBdr>
        <w:top w:val="none" w:sz="0" w:space="0" w:color="auto"/>
        <w:left w:val="none" w:sz="0" w:space="0" w:color="auto"/>
        <w:bottom w:val="none" w:sz="0" w:space="0" w:color="auto"/>
        <w:right w:val="none" w:sz="0" w:space="0" w:color="auto"/>
      </w:divBdr>
    </w:div>
    <w:div w:id="280651275">
      <w:bodyDiv w:val="1"/>
      <w:marLeft w:val="0"/>
      <w:marRight w:val="0"/>
      <w:marTop w:val="0"/>
      <w:marBottom w:val="0"/>
      <w:divBdr>
        <w:top w:val="none" w:sz="0" w:space="0" w:color="auto"/>
        <w:left w:val="none" w:sz="0" w:space="0" w:color="auto"/>
        <w:bottom w:val="none" w:sz="0" w:space="0" w:color="auto"/>
        <w:right w:val="none" w:sz="0" w:space="0" w:color="auto"/>
      </w:divBdr>
    </w:div>
    <w:div w:id="410271775">
      <w:bodyDiv w:val="1"/>
      <w:marLeft w:val="0"/>
      <w:marRight w:val="0"/>
      <w:marTop w:val="0"/>
      <w:marBottom w:val="0"/>
      <w:divBdr>
        <w:top w:val="none" w:sz="0" w:space="0" w:color="auto"/>
        <w:left w:val="none" w:sz="0" w:space="0" w:color="auto"/>
        <w:bottom w:val="none" w:sz="0" w:space="0" w:color="auto"/>
        <w:right w:val="none" w:sz="0" w:space="0" w:color="auto"/>
      </w:divBdr>
    </w:div>
    <w:div w:id="440034526">
      <w:bodyDiv w:val="1"/>
      <w:marLeft w:val="0"/>
      <w:marRight w:val="0"/>
      <w:marTop w:val="0"/>
      <w:marBottom w:val="0"/>
      <w:divBdr>
        <w:top w:val="none" w:sz="0" w:space="0" w:color="auto"/>
        <w:left w:val="none" w:sz="0" w:space="0" w:color="auto"/>
        <w:bottom w:val="none" w:sz="0" w:space="0" w:color="auto"/>
        <w:right w:val="none" w:sz="0" w:space="0" w:color="auto"/>
      </w:divBdr>
    </w:div>
    <w:div w:id="546799152">
      <w:bodyDiv w:val="1"/>
      <w:marLeft w:val="0"/>
      <w:marRight w:val="0"/>
      <w:marTop w:val="0"/>
      <w:marBottom w:val="0"/>
      <w:divBdr>
        <w:top w:val="none" w:sz="0" w:space="0" w:color="auto"/>
        <w:left w:val="none" w:sz="0" w:space="0" w:color="auto"/>
        <w:bottom w:val="none" w:sz="0" w:space="0" w:color="auto"/>
        <w:right w:val="none" w:sz="0" w:space="0" w:color="auto"/>
      </w:divBdr>
    </w:div>
    <w:div w:id="590087396">
      <w:bodyDiv w:val="1"/>
      <w:marLeft w:val="0"/>
      <w:marRight w:val="0"/>
      <w:marTop w:val="0"/>
      <w:marBottom w:val="0"/>
      <w:divBdr>
        <w:top w:val="none" w:sz="0" w:space="0" w:color="auto"/>
        <w:left w:val="none" w:sz="0" w:space="0" w:color="auto"/>
        <w:bottom w:val="none" w:sz="0" w:space="0" w:color="auto"/>
        <w:right w:val="none" w:sz="0" w:space="0" w:color="auto"/>
      </w:divBdr>
    </w:div>
    <w:div w:id="636882679">
      <w:bodyDiv w:val="1"/>
      <w:marLeft w:val="0"/>
      <w:marRight w:val="0"/>
      <w:marTop w:val="0"/>
      <w:marBottom w:val="0"/>
      <w:divBdr>
        <w:top w:val="none" w:sz="0" w:space="0" w:color="auto"/>
        <w:left w:val="none" w:sz="0" w:space="0" w:color="auto"/>
        <w:bottom w:val="none" w:sz="0" w:space="0" w:color="auto"/>
        <w:right w:val="none" w:sz="0" w:space="0" w:color="auto"/>
      </w:divBdr>
    </w:div>
    <w:div w:id="687297613">
      <w:bodyDiv w:val="1"/>
      <w:marLeft w:val="0"/>
      <w:marRight w:val="0"/>
      <w:marTop w:val="0"/>
      <w:marBottom w:val="0"/>
      <w:divBdr>
        <w:top w:val="none" w:sz="0" w:space="0" w:color="auto"/>
        <w:left w:val="none" w:sz="0" w:space="0" w:color="auto"/>
        <w:bottom w:val="none" w:sz="0" w:space="0" w:color="auto"/>
        <w:right w:val="none" w:sz="0" w:space="0" w:color="auto"/>
      </w:divBdr>
    </w:div>
    <w:div w:id="760685129">
      <w:bodyDiv w:val="1"/>
      <w:marLeft w:val="0"/>
      <w:marRight w:val="0"/>
      <w:marTop w:val="0"/>
      <w:marBottom w:val="0"/>
      <w:divBdr>
        <w:top w:val="none" w:sz="0" w:space="0" w:color="auto"/>
        <w:left w:val="none" w:sz="0" w:space="0" w:color="auto"/>
        <w:bottom w:val="none" w:sz="0" w:space="0" w:color="auto"/>
        <w:right w:val="none" w:sz="0" w:space="0" w:color="auto"/>
      </w:divBdr>
    </w:div>
    <w:div w:id="764544470">
      <w:bodyDiv w:val="1"/>
      <w:marLeft w:val="0"/>
      <w:marRight w:val="0"/>
      <w:marTop w:val="0"/>
      <w:marBottom w:val="0"/>
      <w:divBdr>
        <w:top w:val="none" w:sz="0" w:space="0" w:color="auto"/>
        <w:left w:val="none" w:sz="0" w:space="0" w:color="auto"/>
        <w:bottom w:val="none" w:sz="0" w:space="0" w:color="auto"/>
        <w:right w:val="none" w:sz="0" w:space="0" w:color="auto"/>
      </w:divBdr>
    </w:div>
    <w:div w:id="779690810">
      <w:bodyDiv w:val="1"/>
      <w:marLeft w:val="0"/>
      <w:marRight w:val="0"/>
      <w:marTop w:val="0"/>
      <w:marBottom w:val="0"/>
      <w:divBdr>
        <w:top w:val="none" w:sz="0" w:space="0" w:color="auto"/>
        <w:left w:val="none" w:sz="0" w:space="0" w:color="auto"/>
        <w:bottom w:val="none" w:sz="0" w:space="0" w:color="auto"/>
        <w:right w:val="none" w:sz="0" w:space="0" w:color="auto"/>
      </w:divBdr>
    </w:div>
    <w:div w:id="905335110">
      <w:bodyDiv w:val="1"/>
      <w:marLeft w:val="0"/>
      <w:marRight w:val="0"/>
      <w:marTop w:val="0"/>
      <w:marBottom w:val="0"/>
      <w:divBdr>
        <w:top w:val="none" w:sz="0" w:space="0" w:color="auto"/>
        <w:left w:val="none" w:sz="0" w:space="0" w:color="auto"/>
        <w:bottom w:val="none" w:sz="0" w:space="0" w:color="auto"/>
        <w:right w:val="none" w:sz="0" w:space="0" w:color="auto"/>
      </w:divBdr>
    </w:div>
    <w:div w:id="1069425106">
      <w:bodyDiv w:val="1"/>
      <w:marLeft w:val="0"/>
      <w:marRight w:val="0"/>
      <w:marTop w:val="0"/>
      <w:marBottom w:val="0"/>
      <w:divBdr>
        <w:top w:val="none" w:sz="0" w:space="0" w:color="auto"/>
        <w:left w:val="none" w:sz="0" w:space="0" w:color="auto"/>
        <w:bottom w:val="none" w:sz="0" w:space="0" w:color="auto"/>
        <w:right w:val="none" w:sz="0" w:space="0" w:color="auto"/>
      </w:divBdr>
    </w:div>
    <w:div w:id="1291590650">
      <w:bodyDiv w:val="1"/>
      <w:marLeft w:val="0"/>
      <w:marRight w:val="0"/>
      <w:marTop w:val="0"/>
      <w:marBottom w:val="0"/>
      <w:divBdr>
        <w:top w:val="none" w:sz="0" w:space="0" w:color="auto"/>
        <w:left w:val="none" w:sz="0" w:space="0" w:color="auto"/>
        <w:bottom w:val="none" w:sz="0" w:space="0" w:color="auto"/>
        <w:right w:val="none" w:sz="0" w:space="0" w:color="auto"/>
      </w:divBdr>
    </w:div>
    <w:div w:id="1361012125">
      <w:bodyDiv w:val="1"/>
      <w:marLeft w:val="0"/>
      <w:marRight w:val="0"/>
      <w:marTop w:val="0"/>
      <w:marBottom w:val="0"/>
      <w:divBdr>
        <w:top w:val="none" w:sz="0" w:space="0" w:color="auto"/>
        <w:left w:val="none" w:sz="0" w:space="0" w:color="auto"/>
        <w:bottom w:val="none" w:sz="0" w:space="0" w:color="auto"/>
        <w:right w:val="none" w:sz="0" w:space="0" w:color="auto"/>
      </w:divBdr>
    </w:div>
    <w:div w:id="1439252386">
      <w:bodyDiv w:val="1"/>
      <w:marLeft w:val="0"/>
      <w:marRight w:val="0"/>
      <w:marTop w:val="0"/>
      <w:marBottom w:val="0"/>
      <w:divBdr>
        <w:top w:val="none" w:sz="0" w:space="0" w:color="auto"/>
        <w:left w:val="none" w:sz="0" w:space="0" w:color="auto"/>
        <w:bottom w:val="none" w:sz="0" w:space="0" w:color="auto"/>
        <w:right w:val="none" w:sz="0" w:space="0" w:color="auto"/>
      </w:divBdr>
    </w:div>
    <w:div w:id="1440568403">
      <w:bodyDiv w:val="1"/>
      <w:marLeft w:val="0"/>
      <w:marRight w:val="0"/>
      <w:marTop w:val="0"/>
      <w:marBottom w:val="0"/>
      <w:divBdr>
        <w:top w:val="none" w:sz="0" w:space="0" w:color="auto"/>
        <w:left w:val="none" w:sz="0" w:space="0" w:color="auto"/>
        <w:bottom w:val="none" w:sz="0" w:space="0" w:color="auto"/>
        <w:right w:val="none" w:sz="0" w:space="0" w:color="auto"/>
      </w:divBdr>
    </w:div>
    <w:div w:id="1506361965">
      <w:bodyDiv w:val="1"/>
      <w:marLeft w:val="0"/>
      <w:marRight w:val="0"/>
      <w:marTop w:val="0"/>
      <w:marBottom w:val="0"/>
      <w:divBdr>
        <w:top w:val="none" w:sz="0" w:space="0" w:color="auto"/>
        <w:left w:val="none" w:sz="0" w:space="0" w:color="auto"/>
        <w:bottom w:val="none" w:sz="0" w:space="0" w:color="auto"/>
        <w:right w:val="none" w:sz="0" w:space="0" w:color="auto"/>
      </w:divBdr>
    </w:div>
    <w:div w:id="1953785336">
      <w:bodyDiv w:val="1"/>
      <w:marLeft w:val="0"/>
      <w:marRight w:val="0"/>
      <w:marTop w:val="0"/>
      <w:marBottom w:val="0"/>
      <w:divBdr>
        <w:top w:val="none" w:sz="0" w:space="0" w:color="auto"/>
        <w:left w:val="none" w:sz="0" w:space="0" w:color="auto"/>
        <w:bottom w:val="none" w:sz="0" w:space="0" w:color="auto"/>
        <w:right w:val="none" w:sz="0" w:space="0" w:color="auto"/>
      </w:divBdr>
    </w:div>
    <w:div w:id="1978872685">
      <w:bodyDiv w:val="1"/>
      <w:marLeft w:val="0"/>
      <w:marRight w:val="0"/>
      <w:marTop w:val="0"/>
      <w:marBottom w:val="0"/>
      <w:divBdr>
        <w:top w:val="none" w:sz="0" w:space="0" w:color="auto"/>
        <w:left w:val="none" w:sz="0" w:space="0" w:color="auto"/>
        <w:bottom w:val="none" w:sz="0" w:space="0" w:color="auto"/>
        <w:right w:val="none" w:sz="0" w:space="0" w:color="auto"/>
      </w:divBdr>
    </w:div>
    <w:div w:id="200527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ott/Documents/GitHub/Machine_Learning/HW_1/HW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6AF93-0CE7-814E-9CEC-FB24A923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HW_template.dotx</Template>
  <TotalTime>255</TotalTime>
  <Pages>9</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Chaojie Feng</cp:lastModifiedBy>
  <cp:revision>12</cp:revision>
  <dcterms:created xsi:type="dcterms:W3CDTF">2018-10-19T20:49:00Z</dcterms:created>
  <dcterms:modified xsi:type="dcterms:W3CDTF">2018-10-26T20:14:00Z</dcterms:modified>
</cp:coreProperties>
</file>